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065F" w14:textId="0DA63C67" w:rsidR="00FC1419" w:rsidRDefault="00FC1419" w:rsidP="00B84452">
      <w:pPr>
        <w:spacing w:line="276" w:lineRule="auto"/>
        <w:rPr>
          <w:kern w:val="28"/>
        </w:rPr>
      </w:pPr>
      <w:r w:rsidRPr="00FC1419">
        <w:rPr>
          <w:b/>
          <w:bCs/>
          <w:noProof/>
          <w:color w:val="3B3B34" w:themeColor="text2" w:themeShade="BF"/>
          <w:sz w:val="28"/>
          <w:szCs w:val="28"/>
        </w:rPr>
        <w:drawing>
          <wp:anchor distT="0" distB="0" distL="114300" distR="114300" simplePos="0" relativeHeight="251645951" behindDoc="0" locked="0" layoutInCell="1" allowOverlap="1" wp14:anchorId="3BAB111F" wp14:editId="5B4360B3">
            <wp:simplePos x="0" y="0"/>
            <wp:positionH relativeFrom="margin">
              <wp:posOffset>2196033</wp:posOffset>
            </wp:positionH>
            <wp:positionV relativeFrom="paragraph">
              <wp:posOffset>-2706573</wp:posOffset>
            </wp:positionV>
            <wp:extent cx="6510127" cy="6615400"/>
            <wp:effectExtent l="23812" t="0" r="0" b="276542"/>
            <wp:wrapNone/>
            <wp:docPr id="9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6130F4E-3499-4A08-8335-9A935A12C4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>
                      <a:extLst>
                        <a:ext uri="{FF2B5EF4-FFF2-40B4-BE49-F238E27FC236}">
                          <a16:creationId xmlns:a16="http://schemas.microsoft.com/office/drawing/2014/main" id="{46130F4E-3499-4A08-8335-9A935A12C4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862365">
                      <a:off x="0" y="0"/>
                      <a:ext cx="6510127" cy="661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3A667239" w14:textId="54008946" w:rsidR="000F4EF2" w:rsidRDefault="00FC1419" w:rsidP="00B84452">
          <w:pPr>
            <w:spacing w:line="276" w:lineRule="auto"/>
            <w:rPr>
              <w:kern w:val="28"/>
            </w:rPr>
          </w:pPr>
          <w:r w:rsidRPr="00FC1419">
            <w:rPr>
              <w:noProof/>
              <w:sz w:val="56"/>
            </w:rPr>
            <w:drawing>
              <wp:anchor distT="0" distB="0" distL="114300" distR="114300" simplePos="0" relativeHeight="251665920" behindDoc="0" locked="0" layoutInCell="1" allowOverlap="1" wp14:anchorId="212704C5" wp14:editId="6C4757E4">
                <wp:simplePos x="0" y="0"/>
                <wp:positionH relativeFrom="page">
                  <wp:posOffset>-2259792</wp:posOffset>
                </wp:positionH>
                <wp:positionV relativeFrom="paragraph">
                  <wp:posOffset>357505</wp:posOffset>
                </wp:positionV>
                <wp:extent cx="6400800" cy="6416714"/>
                <wp:effectExtent l="266700" t="1905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3" cstate="print">
                          <a:alphaModFix amt="19999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4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 rot="780348">
                          <a:off x="0" y="0"/>
                          <a:ext cx="6400800" cy="64167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1" allowOverlap="1" wp14:anchorId="102A6CFB" wp14:editId="32768DB2">
                    <wp:simplePos x="0" y="0"/>
                    <wp:positionH relativeFrom="margin">
                      <wp:posOffset>-92075</wp:posOffset>
                    </wp:positionH>
                    <wp:positionV relativeFrom="margin">
                      <wp:posOffset>6436360</wp:posOffset>
                    </wp:positionV>
                    <wp:extent cx="6164580" cy="1333500"/>
                    <wp:effectExtent l="0" t="0" r="0" b="0"/>
                    <wp:wrapNone/>
                    <wp:docPr id="3" name="Текстово поле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64580" cy="133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25DBE4" w14:textId="7CDC41A3" w:rsidR="000F4EF2" w:rsidRPr="00DE6D87" w:rsidRDefault="0020457C">
                                <w:pPr>
                                  <w:pStyle w:val="Title"/>
                                  <w:rPr>
                                    <w:sz w:val="112"/>
                                    <w:szCs w:val="112"/>
                                    <w:lang w:val="en-US"/>
                                  </w:rPr>
                                </w:pPr>
                                <w:r>
                                  <w:rPr>
                                    <w:sz w:val="112"/>
                                    <w:szCs w:val="112"/>
                                    <w:lang w:val="en-US"/>
                                  </w:rPr>
                                  <w:t>Code La Vista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2A6CFB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26" o:spid="_x0000_s1026" type="#_x0000_t202" style="position:absolute;margin-left:-7.25pt;margin-top:506.8pt;width:485.4pt;height:105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" filled="f" stroked="f">
                    <v:textbox>
                      <w:txbxContent>
                        <w:p w14:paraId="7C25DBE4" w14:textId="7CDC41A3" w:rsidR="000F4EF2" w:rsidRPr="00DE6D87" w:rsidRDefault="0020457C">
                          <w:pPr>
                            <w:pStyle w:val="Title"/>
                            <w:rPr>
                              <w:sz w:val="112"/>
                              <w:szCs w:val="112"/>
                              <w:lang w:val="en-US"/>
                            </w:rPr>
                          </w:pPr>
                          <w:r>
                            <w:rPr>
                              <w:sz w:val="112"/>
                              <w:szCs w:val="112"/>
                              <w:lang w:val="en-US"/>
                            </w:rPr>
                            <w:t>Code La Vista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485E12C1" w14:textId="2393C95F" w:rsidR="0066066F" w:rsidRDefault="00FC1419" w:rsidP="00B84452">
          <w:pPr>
            <w:spacing w:line="276" w:lineRule="auto"/>
            <w:rPr>
              <w:sz w:val="56"/>
            </w:rPr>
          </w:pPr>
          <w:r w:rsidRPr="00FC1419">
            <w:rPr>
              <w:b/>
              <w:bCs/>
              <w:noProof/>
              <w:color w:val="3B3B34" w:themeColor="text2" w:themeShade="BF"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72064" behindDoc="0" locked="0" layoutInCell="1" allowOverlap="1" wp14:anchorId="23A58966" wp14:editId="74F1BEEF">
                    <wp:simplePos x="0" y="0"/>
                    <wp:positionH relativeFrom="margin">
                      <wp:posOffset>3610321</wp:posOffset>
                    </wp:positionH>
                    <wp:positionV relativeFrom="paragraph">
                      <wp:posOffset>299145</wp:posOffset>
                    </wp:positionV>
                    <wp:extent cx="172171" cy="172171"/>
                    <wp:effectExtent l="0" t="0" r="18415" b="18415"/>
                    <wp:wrapNone/>
                    <wp:docPr id="18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6383234">
                              <a:off x="0" y="0"/>
                              <a:ext cx="172171" cy="172171"/>
                              <a:chOff x="14167" y="0"/>
                              <a:chExt cx="6321665" cy="6350000"/>
                            </a:xfrm>
                            <a:solidFill>
                              <a:schemeClr val="accent6"/>
                            </a:solidFill>
                          </wpg:grpSpPr>
                          <wps:wsp>
                            <wps:cNvPr id="19" name="Freeform 12"/>
                            <wps:cNvSpPr/>
                            <wps:spPr>
                              <a:xfrm>
                                <a:off x="14167" y="0"/>
                                <a:ext cx="6321665" cy="6350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21665" h="6350000">
                                    <a:moveTo>
                                      <a:pt x="3160833" y="0"/>
                                    </a:moveTo>
                                    <a:lnTo>
                                      <a:pt x="3160833" y="0"/>
                                    </a:lnTo>
                                    <a:cubicBezTo>
                                      <a:pt x="4908795" y="7817"/>
                                      <a:pt x="6321666" y="1427021"/>
                                      <a:pt x="6321666" y="3175000"/>
                                    </a:cubicBezTo>
                                    <a:cubicBezTo>
                                      <a:pt x="6321666" y="4922979"/>
                                      <a:pt x="4908795" y="6342183"/>
                                      <a:pt x="3160833" y="6350000"/>
                                    </a:cubicBezTo>
                                    <a:cubicBezTo>
                                      <a:pt x="1412871" y="6342183"/>
                                      <a:pt x="0" y="4922979"/>
                                      <a:pt x="0" y="3175000"/>
                                    </a:cubicBezTo>
                                    <a:cubicBezTo>
                                      <a:pt x="0" y="1427021"/>
                                      <a:pt x="1412871" y="7817"/>
                                      <a:pt x="316083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03B5726" id="Group 11" o:spid="_x0000_s1026" style="position:absolute;margin-left:284.3pt;margin-top:23.55pt;width:13.55pt;height:13.55pt;rotation:6972194fd;z-index:251672064;mso-position-horizontal-relative:margin;mso-width-relative:margin;mso-height-relative:margin" coordorigin="141" coordsize="63216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">
                    <v:shape id="Freeform 12" o:spid="_x0000_s1027" style="position:absolute;left:141;width:63217;height:63500;visibility:visible;mso-wrap-style:square;v-text-anchor:top" coordsize="6321665,635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" path="m3160833,r,c4908795,7817,6321666,1427021,6321666,3175000v,1747979,-1412871,3167183,-3160833,3175000c1412871,6342183,,4922979,,3175000,,1427021,1412871,7817,3160833,xe" filled="f" stroked="f">
                      <v:path arrowok="t"/>
                    </v:shape>
                    <w10:wrap anchorx="margin"/>
                  </v:group>
                </w:pict>
              </mc:Fallback>
            </mc:AlternateContent>
          </w:r>
          <w:r w:rsidRPr="00FC1419">
            <w:rPr>
              <w:b/>
              <w:bCs/>
              <w:noProof/>
              <w:color w:val="3B3B34" w:themeColor="text2" w:themeShade="BF"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70016" behindDoc="0" locked="0" layoutInCell="1" allowOverlap="1" wp14:anchorId="5D935DB3" wp14:editId="0F66D6D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180628</wp:posOffset>
                    </wp:positionV>
                    <wp:extent cx="673174" cy="673174"/>
                    <wp:effectExtent l="0" t="19050" r="12700" b="12700"/>
                    <wp:wrapNone/>
                    <wp:docPr id="14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6383234">
                              <a:off x="0" y="0"/>
                              <a:ext cx="673174" cy="673174"/>
                              <a:chOff x="14167" y="0"/>
                              <a:chExt cx="6321665" cy="6350000"/>
                            </a:xfrm>
                            <a:solidFill>
                              <a:schemeClr val="accent6"/>
                            </a:solidFill>
                          </wpg:grpSpPr>
                          <wps:wsp>
                            <wps:cNvPr id="16" name="Freeform 12"/>
                            <wps:cNvSpPr/>
                            <wps:spPr>
                              <a:xfrm>
                                <a:off x="14167" y="0"/>
                                <a:ext cx="6321665" cy="6350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21665" h="6350000">
                                    <a:moveTo>
                                      <a:pt x="3160833" y="0"/>
                                    </a:moveTo>
                                    <a:lnTo>
                                      <a:pt x="3160833" y="0"/>
                                    </a:lnTo>
                                    <a:cubicBezTo>
                                      <a:pt x="4908795" y="7817"/>
                                      <a:pt x="6321666" y="1427021"/>
                                      <a:pt x="6321666" y="3175000"/>
                                    </a:cubicBezTo>
                                    <a:cubicBezTo>
                                      <a:pt x="6321666" y="4922979"/>
                                      <a:pt x="4908795" y="6342183"/>
                                      <a:pt x="3160833" y="6350000"/>
                                    </a:cubicBezTo>
                                    <a:cubicBezTo>
                                      <a:pt x="1412871" y="6342183"/>
                                      <a:pt x="0" y="4922979"/>
                                      <a:pt x="0" y="3175000"/>
                                    </a:cubicBezTo>
                                    <a:cubicBezTo>
                                      <a:pt x="0" y="1427021"/>
                                      <a:pt x="1412871" y="7817"/>
                                      <a:pt x="316083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A24BFC7" id="Group 11" o:spid="_x0000_s1026" style="position:absolute;margin-left:0;margin-top:14.2pt;width:53pt;height:53pt;rotation:6972194fd;z-index:251670016;mso-position-horizontal:center;mso-position-horizontal-relative:margin;mso-width-relative:margin;mso-height-relative:margin" coordorigin="141" coordsize="63216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">
                    <v:shape id="Freeform 12" o:spid="_x0000_s1027" style="position:absolute;left:141;width:63217;height:63500;visibility:visible;mso-wrap-style:square;v-text-anchor:top" coordsize="6321665,635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" path="m3160833,r,c4908795,7817,6321666,1427021,6321666,3175000v,1747979,-1412871,3167183,-3160833,3175000c1412871,6342183,,4922979,,3175000,,1427021,1412871,7817,3160833,xe" fillcolor="#b22600 [3209]" stroked="f">
                      <v:fill opacity="32896f"/>
                      <v:path arrowok="t"/>
                    </v:shape>
                    <w10:wrap anchorx="margin"/>
                  </v:group>
                </w:pict>
              </mc:Fallback>
            </mc:AlternateContent>
          </w:r>
          <w:r w:rsidRPr="00FC1419">
            <w:rPr>
              <w:noProof/>
              <w:sz w:val="56"/>
            </w:rPr>
            <w:drawing>
              <wp:anchor distT="0" distB="0" distL="114300" distR="114300" simplePos="0" relativeHeight="251667968" behindDoc="0" locked="0" layoutInCell="1" allowOverlap="1" wp14:anchorId="2A6E55BF" wp14:editId="1B70B820">
                <wp:simplePos x="0" y="0"/>
                <wp:positionH relativeFrom="page">
                  <wp:posOffset>4588799</wp:posOffset>
                </wp:positionH>
                <wp:positionV relativeFrom="paragraph">
                  <wp:posOffset>485487</wp:posOffset>
                </wp:positionV>
                <wp:extent cx="6400800" cy="6416714"/>
                <wp:effectExtent l="0" t="0" r="133350" b="41275"/>
                <wp:wrapNone/>
                <wp:docPr id="1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5" cstate="print">
                          <a:alphaModFix amt="19999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6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 rot="11171941">
                          <a:off x="0" y="0"/>
                          <a:ext cx="6400800" cy="64167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0D156028" wp14:editId="6D196FA7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7552055</wp:posOffset>
                    </wp:positionV>
                    <wp:extent cx="6272530" cy="566420"/>
                    <wp:effectExtent l="0" t="0" r="0" b="5080"/>
                    <wp:wrapNone/>
                    <wp:docPr id="1" name="Текстово поле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263BC3" w14:textId="0397BF19" w:rsidR="000F4EF2" w:rsidRPr="00115749" w:rsidRDefault="00B80A36">
                                <w:pPr>
                                  <w:pStyle w:val="Subtitle"/>
                                  <w:rPr>
                                    <w:rStyle w:val="Emphasis"/>
                                  </w:rPr>
                                </w:pPr>
                                <w:r w:rsidRPr="00115749">
                                  <w:rPr>
                                    <w:rStyle w:val="Emphasis"/>
                                  </w:rPr>
                                  <w:t>DOCUMENTATION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156028" id="Текстово поле 11" o:spid="_x0000_s1027" type="#_x0000_t202" style="position:absolute;margin-left:0;margin-top:594.65pt;width:493.9pt;height:44.6pt;z-index:251663872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" fillcolor="#ff6137 [1945]" stroked="f">
                    <v:textbox>
                      <w:txbxContent>
                        <w:p w14:paraId="1C263BC3" w14:textId="0397BF19" w:rsidR="000F4EF2" w:rsidRPr="00115749" w:rsidRDefault="00B80A36">
                          <w:pPr>
                            <w:pStyle w:val="Subtitle"/>
                            <w:rPr>
                              <w:rStyle w:val="Emphasis"/>
                            </w:rPr>
                          </w:pPr>
                          <w:r w:rsidRPr="00115749">
                            <w:rPr>
                              <w:rStyle w:val="Emphasis"/>
                            </w:rPr>
                            <w:t>DOCUMENTATION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1100758E" w14:textId="159C53D6" w:rsidR="0066066F" w:rsidRPr="002D0843" w:rsidRDefault="00FC1419" w:rsidP="00B84452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 w:rsidRPr="00FC1419">
            <w:rPr>
              <w:b/>
              <w:bCs/>
              <w:noProof/>
              <w:color w:val="3B3B34" w:themeColor="text2" w:themeShade="BF"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76160" behindDoc="0" locked="0" layoutInCell="1" allowOverlap="1" wp14:anchorId="6350E747" wp14:editId="47A31DFF">
                    <wp:simplePos x="0" y="0"/>
                    <wp:positionH relativeFrom="margin">
                      <wp:posOffset>2587279</wp:posOffset>
                    </wp:positionH>
                    <wp:positionV relativeFrom="paragraph">
                      <wp:posOffset>3282315</wp:posOffset>
                    </wp:positionV>
                    <wp:extent cx="479947" cy="479947"/>
                    <wp:effectExtent l="0" t="19050" r="15875" b="15875"/>
                    <wp:wrapNone/>
                    <wp:docPr id="22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6383234">
                              <a:off x="0" y="0"/>
                              <a:ext cx="479947" cy="479947"/>
                              <a:chOff x="14167" y="0"/>
                              <a:chExt cx="6321665" cy="6350000"/>
                            </a:xfr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23" name="Freeform 12"/>
                            <wps:cNvSpPr/>
                            <wps:spPr>
                              <a:xfrm>
                                <a:off x="14167" y="0"/>
                                <a:ext cx="6321665" cy="6350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21665" h="6350000">
                                    <a:moveTo>
                                      <a:pt x="3160833" y="0"/>
                                    </a:moveTo>
                                    <a:lnTo>
                                      <a:pt x="3160833" y="0"/>
                                    </a:lnTo>
                                    <a:cubicBezTo>
                                      <a:pt x="4908795" y="7817"/>
                                      <a:pt x="6321666" y="1427021"/>
                                      <a:pt x="6321666" y="3175000"/>
                                    </a:cubicBezTo>
                                    <a:cubicBezTo>
                                      <a:pt x="6321666" y="4922979"/>
                                      <a:pt x="4908795" y="6342183"/>
                                      <a:pt x="3160833" y="6350000"/>
                                    </a:cubicBezTo>
                                    <a:cubicBezTo>
                                      <a:pt x="1412871" y="6342183"/>
                                      <a:pt x="0" y="4922979"/>
                                      <a:pt x="0" y="3175000"/>
                                    </a:cubicBezTo>
                                    <a:cubicBezTo>
                                      <a:pt x="0" y="1427021"/>
                                      <a:pt x="1412871" y="7817"/>
                                      <a:pt x="316083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FD26501" id="Group 11" o:spid="_x0000_s1026" style="position:absolute;margin-left:203.7pt;margin-top:258.45pt;width:37.8pt;height:37.8pt;rotation:6972194fd;z-index:251676160;mso-position-horizontal-relative:margin;mso-width-relative:margin;mso-height-relative:margin" coordorigin="141" coordsize="63216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">
                    <v:shape id="Freeform 12" o:spid="_x0000_s1027" style="position:absolute;left:141;width:63217;height:63500;visibility:visible;mso-wrap-style:square;v-text-anchor:top" coordsize="6321665,635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" path="m3160833,r,c4908795,7817,6321666,1427021,6321666,3175000v,1747979,-1412871,3167183,-3160833,3175000c1412871,6342183,,4922979,,3175000,,1427021,1412871,7817,3160833,xe" filled="f" stroked="f">
                      <v:path arrowok="t"/>
                    </v:shape>
                    <w10:wrap anchorx="margin"/>
                  </v:group>
                </w:pict>
              </mc:Fallback>
            </mc:AlternateContent>
          </w:r>
          <w:r w:rsidRPr="00FC1419">
            <w:rPr>
              <w:b/>
              <w:bCs/>
              <w:noProof/>
              <w:color w:val="3B3B34" w:themeColor="text2" w:themeShade="BF"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74112" behindDoc="0" locked="0" layoutInCell="1" allowOverlap="1" wp14:anchorId="1D88B81B" wp14:editId="1DCB9DAC">
                    <wp:simplePos x="0" y="0"/>
                    <wp:positionH relativeFrom="margin">
                      <wp:posOffset>2287501</wp:posOffset>
                    </wp:positionH>
                    <wp:positionV relativeFrom="paragraph">
                      <wp:posOffset>3908484</wp:posOffset>
                    </wp:positionV>
                    <wp:extent cx="1055948" cy="1055948"/>
                    <wp:effectExtent l="0" t="19050" r="11430" b="11430"/>
                    <wp:wrapNone/>
                    <wp:docPr id="20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6383234">
                              <a:off x="0" y="0"/>
                              <a:ext cx="1055948" cy="1055948"/>
                              <a:chOff x="14167" y="0"/>
                              <a:chExt cx="6321665" cy="6350000"/>
                            </a:xfr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21" name="Freeform 12"/>
                            <wps:cNvSpPr/>
                            <wps:spPr>
                              <a:xfrm>
                                <a:off x="14167" y="0"/>
                                <a:ext cx="6321665" cy="6350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21665" h="6350000">
                                    <a:moveTo>
                                      <a:pt x="3160833" y="0"/>
                                    </a:moveTo>
                                    <a:lnTo>
                                      <a:pt x="3160833" y="0"/>
                                    </a:lnTo>
                                    <a:cubicBezTo>
                                      <a:pt x="4908795" y="7817"/>
                                      <a:pt x="6321666" y="1427021"/>
                                      <a:pt x="6321666" y="3175000"/>
                                    </a:cubicBezTo>
                                    <a:cubicBezTo>
                                      <a:pt x="6321666" y="4922979"/>
                                      <a:pt x="4908795" y="6342183"/>
                                      <a:pt x="3160833" y="6350000"/>
                                    </a:cubicBezTo>
                                    <a:cubicBezTo>
                                      <a:pt x="1412871" y="6342183"/>
                                      <a:pt x="0" y="4922979"/>
                                      <a:pt x="0" y="3175000"/>
                                    </a:cubicBezTo>
                                    <a:cubicBezTo>
                                      <a:pt x="0" y="1427021"/>
                                      <a:pt x="1412871" y="7817"/>
                                      <a:pt x="316083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85C87AF" id="Group 11" o:spid="_x0000_s1026" style="position:absolute;margin-left:180.1pt;margin-top:307.75pt;width:83.15pt;height:83.15pt;rotation:6972194fd;z-index:251674112;mso-position-horizontal-relative:margin;mso-width-relative:margin;mso-height-relative:margin" coordorigin="141" coordsize="63216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">
                    <v:shape id="Freeform 12" o:spid="_x0000_s1027" style="position:absolute;left:141;width:63217;height:63500;visibility:visible;mso-wrap-style:square;v-text-anchor:top" coordsize="6321665,635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" path="m3160833,r,c4908795,7817,6321666,1427021,6321666,3175000v,1747979,-1412871,3167183,-3160833,3175000c1412871,6342183,,4922979,,3175000,,1427021,1412871,7817,3160833,xe" filled="f" stroked="f">
                      <v:path arrowok="t"/>
                    </v:shape>
                    <w10:wrap anchorx="margin"/>
                  </v:group>
                </w:pict>
              </mc:Fallback>
            </mc:AlternateContent>
          </w:r>
          <w:r w:rsidR="00FE5B21">
            <w:rPr>
              <w:sz w:val="5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/>
          <w:color w:val="auto"/>
          <w:sz w:val="22"/>
          <w:szCs w:val="22"/>
        </w:rPr>
        <w:id w:val="-912467836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caps w:val="0"/>
          <w:color w:val="E84C22" w:themeColor="accent1"/>
          <w:sz w:val="26"/>
          <w:szCs w:val="26"/>
        </w:rPr>
      </w:sdtEndPr>
      <w:sdtContent>
        <w:p w14:paraId="065EDC72" w14:textId="2EE6C52F" w:rsidR="00843C86" w:rsidRPr="00667A3D" w:rsidRDefault="00667A3D" w:rsidP="006E07DC">
          <w:pPr>
            <w:pStyle w:val="Heading2"/>
            <w:rPr>
              <w:lang w:val="en-US"/>
            </w:rPr>
          </w:pPr>
          <w:r>
            <w:rPr>
              <w:lang w:val="en-US"/>
            </w:rPr>
            <w:t>Content</w:t>
          </w:r>
        </w:p>
        <w:p w14:paraId="68EBBB8B" w14:textId="7AE51EF4" w:rsidR="00304B5B" w:rsidRDefault="00843C86" w:rsidP="006E07DC">
          <w:pPr>
            <w:pStyle w:val="Heading2"/>
            <w:rPr>
              <w:rFonts w:asciiTheme="minorHAnsi" w:hAnsiTheme="minorHAnsi"/>
              <w:noProof/>
              <w:color w:val="auto"/>
              <w:lang w:eastAsia="en-US"/>
            </w:rPr>
          </w:pPr>
          <w:r>
            <w:rPr>
              <w:noProof/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noProof/>
              <w:lang w:val="en-US"/>
            </w:rPr>
            <w:fldChar w:fldCharType="separate"/>
          </w:r>
          <w:hyperlink w:anchor="_Toc89432628" w:history="1">
            <w:r w:rsidR="00304B5B" w:rsidRPr="00291F0F">
              <w:rPr>
                <w:rStyle w:val="Hyperlink"/>
                <w:noProof/>
              </w:rPr>
              <w:t>1.</w:t>
            </w:r>
            <w:r w:rsidR="00304B5B">
              <w:rPr>
                <w:rFonts w:asciiTheme="minorHAnsi" w:hAnsiTheme="minorHAnsi"/>
                <w:noProof/>
                <w:color w:val="auto"/>
                <w:lang w:eastAsia="en-US"/>
              </w:rPr>
              <w:tab/>
            </w:r>
            <w:r w:rsidR="006E07DC">
              <w:rPr>
                <w:rStyle w:val="Hyperlink"/>
                <w:noProof/>
              </w:rPr>
              <w:t>Tea</w:t>
            </w:r>
            <w:r w:rsidR="006E07DC">
              <w:rPr>
                <w:rStyle w:val="Hyperlink"/>
                <w:noProof/>
              </w:rPr>
              <w:t>m</w:t>
            </w:r>
            <w:r w:rsidR="006E07DC">
              <w:rPr>
                <w:rStyle w:val="Hyperlink"/>
                <w:noProof/>
              </w:rPr>
              <w:t>…</w:t>
            </w:r>
            <w:r w:rsidR="006E07DC">
              <w:rPr>
                <w:rStyle w:val="Hyperlink"/>
                <w:noProof/>
                <w:lang w:val="en-US"/>
              </w:rPr>
              <w:t>………………………………………………………………………………</w:t>
            </w:r>
            <w:r w:rsidR="00BA2AC5">
              <w:rPr>
                <w:rStyle w:val="Hyperlink"/>
                <w:noProof/>
                <w:lang w:val="en-US"/>
              </w:rPr>
              <w:t>...</w:t>
            </w:r>
            <w:r w:rsidR="00304B5B">
              <w:rPr>
                <w:noProof/>
                <w:webHidden/>
              </w:rPr>
              <w:fldChar w:fldCharType="begin"/>
            </w:r>
            <w:r w:rsidR="00304B5B">
              <w:rPr>
                <w:noProof/>
                <w:webHidden/>
              </w:rPr>
              <w:instrText xml:space="preserve"> PAGEREF _Toc89432628 \h </w:instrText>
            </w:r>
            <w:r w:rsidR="00304B5B">
              <w:rPr>
                <w:noProof/>
                <w:webHidden/>
              </w:rPr>
            </w:r>
            <w:r w:rsidR="00304B5B">
              <w:rPr>
                <w:noProof/>
                <w:webHidden/>
              </w:rPr>
              <w:fldChar w:fldCharType="separate"/>
            </w:r>
            <w:r w:rsidR="006E07DC">
              <w:rPr>
                <w:noProof/>
                <w:webHidden/>
              </w:rPr>
              <w:t>1</w:t>
            </w:r>
            <w:r w:rsidR="00304B5B">
              <w:rPr>
                <w:noProof/>
                <w:webHidden/>
              </w:rPr>
              <w:fldChar w:fldCharType="end"/>
            </w:r>
          </w:hyperlink>
        </w:p>
        <w:p w14:paraId="20DC2D07" w14:textId="70F6CC90" w:rsidR="00304B5B" w:rsidRDefault="004909FD" w:rsidP="006E07DC">
          <w:pPr>
            <w:pStyle w:val="Heading2"/>
            <w:rPr>
              <w:rFonts w:asciiTheme="minorHAnsi" w:hAnsiTheme="minorHAnsi"/>
              <w:noProof/>
              <w:color w:val="auto"/>
              <w:lang w:eastAsia="en-US"/>
            </w:rPr>
          </w:pPr>
          <w:hyperlink w:anchor="_Toc89432633" w:history="1">
            <w:r w:rsidR="00304B5B" w:rsidRPr="00291F0F">
              <w:rPr>
                <w:rStyle w:val="Hyperlink"/>
                <w:noProof/>
              </w:rPr>
              <w:t>2.</w:t>
            </w:r>
            <w:r w:rsidR="00304B5B">
              <w:rPr>
                <w:rFonts w:asciiTheme="minorHAnsi" w:hAnsiTheme="minorHAnsi"/>
                <w:noProof/>
                <w:color w:val="auto"/>
                <w:lang w:eastAsia="en-US"/>
              </w:rPr>
              <w:tab/>
            </w:r>
            <w:r w:rsidR="00BA2AC5">
              <w:rPr>
                <w:rStyle w:val="Hyperlink"/>
                <w:noProof/>
                <w:lang w:val="en-US"/>
              </w:rPr>
              <w:t>Encountered Difficulties</w:t>
            </w:r>
            <w:r w:rsidR="006E07DC">
              <w:rPr>
                <w:rStyle w:val="Hyperlink"/>
                <w:noProof/>
                <w:lang w:val="en-US"/>
              </w:rPr>
              <w:t>………………………………………………………</w:t>
            </w:r>
            <w:r w:rsidR="00BA2AC5">
              <w:rPr>
                <w:rStyle w:val="Hyperlink"/>
                <w:noProof/>
                <w:lang w:val="en-US"/>
              </w:rPr>
              <w:t>..</w:t>
            </w:r>
            <w:r w:rsidR="00304B5B">
              <w:rPr>
                <w:noProof/>
                <w:webHidden/>
              </w:rPr>
              <w:fldChar w:fldCharType="begin"/>
            </w:r>
            <w:r w:rsidR="00304B5B">
              <w:rPr>
                <w:noProof/>
                <w:webHidden/>
              </w:rPr>
              <w:instrText xml:space="preserve"> PAGEREF _Toc89432633 \h </w:instrText>
            </w:r>
            <w:r w:rsidR="00304B5B">
              <w:rPr>
                <w:noProof/>
                <w:webHidden/>
              </w:rPr>
            </w:r>
            <w:r w:rsidR="00304B5B">
              <w:rPr>
                <w:noProof/>
                <w:webHidden/>
              </w:rPr>
              <w:fldChar w:fldCharType="separate"/>
            </w:r>
            <w:r w:rsidR="006E07DC">
              <w:rPr>
                <w:noProof/>
                <w:webHidden/>
              </w:rPr>
              <w:t>1</w:t>
            </w:r>
            <w:r w:rsidR="00304B5B">
              <w:rPr>
                <w:noProof/>
                <w:webHidden/>
              </w:rPr>
              <w:fldChar w:fldCharType="end"/>
            </w:r>
          </w:hyperlink>
        </w:p>
        <w:p w14:paraId="1BD576C0" w14:textId="7CADBACD" w:rsidR="00304B5B" w:rsidRDefault="004909FD" w:rsidP="006E07DC">
          <w:pPr>
            <w:pStyle w:val="Heading2"/>
            <w:rPr>
              <w:rFonts w:asciiTheme="minorHAnsi" w:hAnsiTheme="minorHAnsi"/>
              <w:noProof/>
              <w:color w:val="auto"/>
              <w:lang w:eastAsia="en-US"/>
            </w:rPr>
          </w:pPr>
          <w:hyperlink w:anchor="_Toc89432637" w:history="1">
            <w:r w:rsidR="00304B5B" w:rsidRPr="00291F0F">
              <w:rPr>
                <w:rStyle w:val="Hyperlink"/>
                <w:noProof/>
              </w:rPr>
              <w:t>3.</w:t>
            </w:r>
            <w:r w:rsidR="00304B5B">
              <w:rPr>
                <w:rFonts w:asciiTheme="minorHAnsi" w:hAnsiTheme="minorHAnsi"/>
                <w:noProof/>
                <w:color w:val="auto"/>
                <w:lang w:eastAsia="en-US"/>
              </w:rPr>
              <w:tab/>
            </w:r>
            <w:r w:rsidR="00304B5B" w:rsidRPr="00291F0F">
              <w:rPr>
                <w:rStyle w:val="Hyperlink"/>
                <w:noProof/>
              </w:rPr>
              <w:t xml:space="preserve">Used </w:t>
            </w:r>
            <w:r w:rsidR="00304B5B" w:rsidRPr="00291F0F">
              <w:rPr>
                <w:rStyle w:val="Hyperlink"/>
                <w:noProof/>
              </w:rPr>
              <w:t>p</w:t>
            </w:r>
            <w:r w:rsidR="00304B5B" w:rsidRPr="00291F0F">
              <w:rPr>
                <w:rStyle w:val="Hyperlink"/>
                <w:noProof/>
              </w:rPr>
              <w:t>rograms and languages</w:t>
            </w:r>
            <w:r w:rsidR="00304B5B">
              <w:rPr>
                <w:noProof/>
                <w:webHidden/>
              </w:rPr>
              <w:tab/>
            </w:r>
            <w:r w:rsidR="006E07DC">
              <w:rPr>
                <w:noProof/>
                <w:webHidden/>
                <w:lang w:val="en-US"/>
              </w:rPr>
              <w:t>……………………………………………….</w:t>
            </w:r>
            <w:r w:rsidR="00304B5B">
              <w:rPr>
                <w:noProof/>
                <w:webHidden/>
              </w:rPr>
              <w:fldChar w:fldCharType="begin"/>
            </w:r>
            <w:r w:rsidR="00304B5B">
              <w:rPr>
                <w:noProof/>
                <w:webHidden/>
              </w:rPr>
              <w:instrText xml:space="preserve"> PAGEREF _Toc89432637 \h </w:instrText>
            </w:r>
            <w:r w:rsidR="00304B5B">
              <w:rPr>
                <w:noProof/>
                <w:webHidden/>
              </w:rPr>
            </w:r>
            <w:r w:rsidR="00304B5B">
              <w:rPr>
                <w:noProof/>
                <w:webHidden/>
              </w:rPr>
              <w:fldChar w:fldCharType="separate"/>
            </w:r>
            <w:r w:rsidR="006E07DC">
              <w:rPr>
                <w:noProof/>
                <w:webHidden/>
              </w:rPr>
              <w:t>2</w:t>
            </w:r>
            <w:r w:rsidR="00304B5B">
              <w:rPr>
                <w:noProof/>
                <w:webHidden/>
              </w:rPr>
              <w:fldChar w:fldCharType="end"/>
            </w:r>
          </w:hyperlink>
        </w:p>
        <w:p w14:paraId="068F6D21" w14:textId="21275EC2" w:rsidR="00304B5B" w:rsidRDefault="004909FD" w:rsidP="006E07DC">
          <w:pPr>
            <w:pStyle w:val="Heading2"/>
            <w:rPr>
              <w:rFonts w:asciiTheme="minorHAnsi" w:hAnsiTheme="minorHAnsi"/>
              <w:noProof/>
              <w:color w:val="auto"/>
              <w:lang w:eastAsia="en-US"/>
            </w:rPr>
          </w:pPr>
          <w:hyperlink w:anchor="_Toc89432642" w:history="1">
            <w:r w:rsidR="00304B5B" w:rsidRPr="00291F0F">
              <w:rPr>
                <w:rStyle w:val="Hyperlink"/>
                <w:noProof/>
              </w:rPr>
              <w:t>4.</w:t>
            </w:r>
            <w:r w:rsidR="00304B5B">
              <w:rPr>
                <w:rFonts w:asciiTheme="minorHAnsi" w:hAnsiTheme="minorHAnsi"/>
                <w:noProof/>
                <w:color w:val="auto"/>
                <w:lang w:eastAsia="en-US"/>
              </w:rPr>
              <w:tab/>
            </w:r>
            <w:r w:rsidR="00304B5B" w:rsidRPr="00291F0F">
              <w:rPr>
                <w:rStyle w:val="Hyperlink"/>
                <w:noProof/>
              </w:rPr>
              <w:t>Resume</w:t>
            </w:r>
            <w:r w:rsidR="006E07DC">
              <w:rPr>
                <w:rStyle w:val="Hyperlink"/>
                <w:noProof/>
                <w:lang w:val="en-US"/>
              </w:rPr>
              <w:t>…………………………………………………………………………</w:t>
            </w:r>
            <w:r w:rsidR="006E07DC">
              <w:rPr>
                <w:noProof/>
                <w:webHidden/>
              </w:rPr>
              <w:t>…</w:t>
            </w:r>
            <w:r w:rsidR="006E07DC">
              <w:rPr>
                <w:noProof/>
                <w:webHidden/>
                <w:lang w:val="en-US"/>
              </w:rPr>
              <w:t>….</w:t>
            </w:r>
            <w:r w:rsidR="00BA2AC5">
              <w:rPr>
                <w:noProof/>
                <w:webHidden/>
                <w:lang w:val="en-US"/>
              </w:rPr>
              <w:t>.</w:t>
            </w:r>
            <w:r w:rsidR="00304B5B">
              <w:rPr>
                <w:noProof/>
                <w:webHidden/>
              </w:rPr>
              <w:fldChar w:fldCharType="begin"/>
            </w:r>
            <w:r w:rsidR="00304B5B">
              <w:rPr>
                <w:noProof/>
                <w:webHidden/>
              </w:rPr>
              <w:instrText xml:space="preserve"> PAGEREF _Toc89432642 \h </w:instrText>
            </w:r>
            <w:r w:rsidR="00304B5B">
              <w:rPr>
                <w:noProof/>
                <w:webHidden/>
              </w:rPr>
            </w:r>
            <w:r w:rsidR="00304B5B">
              <w:rPr>
                <w:noProof/>
                <w:webHidden/>
              </w:rPr>
              <w:fldChar w:fldCharType="separate"/>
            </w:r>
            <w:r w:rsidR="006E07DC">
              <w:rPr>
                <w:noProof/>
                <w:webHidden/>
              </w:rPr>
              <w:t>2</w:t>
            </w:r>
            <w:r w:rsidR="00304B5B">
              <w:rPr>
                <w:noProof/>
                <w:webHidden/>
              </w:rPr>
              <w:fldChar w:fldCharType="end"/>
            </w:r>
          </w:hyperlink>
        </w:p>
        <w:p w14:paraId="39FC5495" w14:textId="77777777" w:rsidR="00B4260C" w:rsidRDefault="00843C86" w:rsidP="00B4260C">
          <w:pPr>
            <w:pStyle w:val="Heading2"/>
            <w:rPr>
              <w:lang w:val="en-US"/>
            </w:rPr>
          </w:pPr>
          <w:r>
            <w:fldChar w:fldCharType="end"/>
          </w:r>
          <w:r w:rsidR="009154C3">
            <w:rPr>
              <w:lang w:val="en-US"/>
            </w:rPr>
            <w:t>5</w:t>
          </w:r>
          <w:r w:rsidR="00EA7063">
            <w:rPr>
              <w:lang w:val="en-US"/>
            </w:rPr>
            <w:t xml:space="preserve">.  </w:t>
          </w:r>
          <w:r w:rsidR="009154C3">
            <w:rPr>
              <w:lang w:val="en-US"/>
            </w:rPr>
            <w:t xml:space="preserve">   I</w:t>
          </w:r>
          <w:r w:rsidR="00EA7063">
            <w:rPr>
              <w:lang w:val="en-US"/>
            </w:rPr>
            <w:t>dea……………………………………………………………………………</w:t>
          </w:r>
          <w:r w:rsidR="009154C3">
            <w:rPr>
              <w:lang w:val="en-US"/>
            </w:rPr>
            <w:t>……</w:t>
          </w:r>
          <w:proofErr w:type="gramStart"/>
          <w:r w:rsidR="009154C3">
            <w:rPr>
              <w:lang w:val="en-US"/>
            </w:rPr>
            <w:t>…..</w:t>
          </w:r>
          <w:proofErr w:type="gramEnd"/>
          <w:r w:rsidR="009154C3">
            <w:rPr>
              <w:lang w:val="en-US"/>
            </w:rPr>
            <w:t>3</w:t>
          </w:r>
        </w:p>
        <w:p w14:paraId="689920F0" w14:textId="0CFC58F8" w:rsidR="00795A63" w:rsidRDefault="00B4260C" w:rsidP="00795A63">
          <w:pPr>
            <w:pStyle w:val="Heading2"/>
            <w:rPr>
              <w:lang w:val="en-US"/>
            </w:rPr>
          </w:pPr>
          <w:r>
            <w:rPr>
              <w:lang w:val="en-US"/>
            </w:rPr>
            <w:t xml:space="preserve">6.     </w:t>
          </w:r>
          <w:r w:rsidR="00795A63">
            <w:rPr>
              <w:lang w:val="en-US"/>
            </w:rPr>
            <w:t>Workflow</w:t>
          </w:r>
          <w:proofErr w:type="gramStart"/>
          <w:r w:rsidR="00795A63">
            <w:rPr>
              <w:lang w:val="en-US"/>
            </w:rPr>
            <w:t>…</w:t>
          </w:r>
          <w:r w:rsidR="00EC3D1E">
            <w:rPr>
              <w:lang w:val="en-US"/>
            </w:rPr>
            <w:t>..</w:t>
          </w:r>
          <w:proofErr w:type="gramEnd"/>
          <w:r w:rsidR="00EC3D1E">
            <w:rPr>
              <w:lang w:val="en-US"/>
            </w:rPr>
            <w:t>………………………………………………………………………….3</w:t>
          </w:r>
        </w:p>
        <w:p w14:paraId="003BB558" w14:textId="4E24FA57" w:rsidR="00843C86" w:rsidRPr="00795A63" w:rsidRDefault="00795A63" w:rsidP="00795A63">
          <w:pPr>
            <w:pStyle w:val="Heading2"/>
            <w:rPr>
              <w:lang w:val="en-US"/>
            </w:rPr>
          </w:pPr>
          <w:r>
            <w:rPr>
              <w:lang w:val="en-US"/>
            </w:rPr>
            <w:t xml:space="preserve">7. </w:t>
          </w:r>
          <w:r>
            <w:rPr>
              <w:lang w:val="en-US"/>
            </w:rPr>
            <w:tab/>
            <w:t>Conclusion……………………………………………………………………………3</w:t>
          </w:r>
        </w:p>
      </w:sdtContent>
    </w:sdt>
    <w:p w14:paraId="6D98BB74" w14:textId="77777777" w:rsidR="001117A8" w:rsidRDefault="001117A8" w:rsidP="001117A8">
      <w:pPr>
        <w:pStyle w:val="Heading1"/>
        <w:ind w:left="450"/>
        <w:rPr>
          <w:lang w:val="en-US"/>
        </w:rPr>
      </w:pPr>
    </w:p>
    <w:p w14:paraId="175C486E" w14:textId="77777777" w:rsidR="001117A8" w:rsidRDefault="001117A8" w:rsidP="001117A8">
      <w:pPr>
        <w:pStyle w:val="Heading1"/>
        <w:ind w:left="450"/>
        <w:rPr>
          <w:lang w:val="en-US"/>
        </w:rPr>
      </w:pPr>
    </w:p>
    <w:p w14:paraId="4A535E08" w14:textId="77777777" w:rsidR="001117A8" w:rsidRDefault="001117A8" w:rsidP="001117A8">
      <w:pPr>
        <w:pStyle w:val="Heading1"/>
        <w:ind w:left="450"/>
        <w:rPr>
          <w:lang w:val="en-US"/>
        </w:rPr>
      </w:pPr>
    </w:p>
    <w:p w14:paraId="7B4B29FA" w14:textId="77777777" w:rsidR="001117A8" w:rsidRDefault="001117A8" w:rsidP="001117A8">
      <w:pPr>
        <w:pStyle w:val="Heading1"/>
        <w:ind w:left="450"/>
        <w:rPr>
          <w:lang w:val="en-US"/>
        </w:rPr>
      </w:pPr>
    </w:p>
    <w:p w14:paraId="0D964A31" w14:textId="77777777" w:rsidR="001117A8" w:rsidRDefault="001117A8" w:rsidP="001117A8">
      <w:pPr>
        <w:pStyle w:val="Heading1"/>
        <w:ind w:left="450"/>
        <w:rPr>
          <w:lang w:val="en-US"/>
        </w:rPr>
      </w:pPr>
    </w:p>
    <w:p w14:paraId="59A902B4" w14:textId="77777777" w:rsidR="001117A8" w:rsidRDefault="001117A8" w:rsidP="001117A8">
      <w:pPr>
        <w:pStyle w:val="Heading1"/>
        <w:ind w:left="450"/>
        <w:rPr>
          <w:lang w:val="en-US"/>
        </w:rPr>
      </w:pPr>
    </w:p>
    <w:p w14:paraId="43D9A97A" w14:textId="77777777" w:rsidR="001117A8" w:rsidRDefault="001117A8" w:rsidP="001117A8">
      <w:pPr>
        <w:pStyle w:val="Heading1"/>
        <w:ind w:left="450"/>
        <w:rPr>
          <w:lang w:val="en-US"/>
        </w:rPr>
      </w:pPr>
    </w:p>
    <w:p w14:paraId="1047915A" w14:textId="77777777" w:rsidR="001117A8" w:rsidRDefault="001117A8" w:rsidP="001117A8">
      <w:pPr>
        <w:pStyle w:val="Heading1"/>
        <w:ind w:left="450"/>
        <w:rPr>
          <w:lang w:val="en-US"/>
        </w:rPr>
      </w:pPr>
    </w:p>
    <w:p w14:paraId="249FEFFB" w14:textId="77777777" w:rsidR="001117A8" w:rsidRDefault="001117A8" w:rsidP="001117A8">
      <w:pPr>
        <w:pStyle w:val="Heading1"/>
        <w:ind w:left="450"/>
        <w:rPr>
          <w:lang w:val="en-US"/>
        </w:rPr>
      </w:pPr>
    </w:p>
    <w:p w14:paraId="3C947D8D" w14:textId="3407BD3D" w:rsidR="00017CC8" w:rsidRDefault="001117A8" w:rsidP="001117A8">
      <w:pPr>
        <w:pStyle w:val="Heading1"/>
        <w:ind w:left="450"/>
        <w:rPr>
          <w:lang w:val="en-US"/>
        </w:rPr>
      </w:pPr>
      <w:r>
        <w:rPr>
          <w:lang w:val="en-US"/>
        </w:rPr>
        <w:t>1.</w:t>
      </w:r>
      <w:r w:rsidR="008B6B32">
        <w:rPr>
          <w:lang w:val="en-US"/>
        </w:rPr>
        <w:t xml:space="preserve"> </w:t>
      </w:r>
      <w:bookmarkStart w:id="0" w:name="_Toc89432628"/>
      <w:r w:rsidR="008B6B32">
        <w:rPr>
          <w:lang w:val="en-US"/>
        </w:rPr>
        <w:t>Team</w:t>
      </w:r>
      <w:bookmarkEnd w:id="0"/>
    </w:p>
    <w:p w14:paraId="084AEDF9" w14:textId="015848D8" w:rsidR="000B701B" w:rsidRPr="000B701B" w:rsidRDefault="00A86DDE" w:rsidP="003C30E0">
      <w:pPr>
        <w:pStyle w:val="Heading3"/>
        <w:numPr>
          <w:ilvl w:val="0"/>
          <w:numId w:val="30"/>
        </w:numPr>
        <w:rPr>
          <w:lang w:val="en-US"/>
        </w:rPr>
      </w:pPr>
      <w:bookmarkStart w:id="1" w:name="_Yordan_Stoyanov-_(SCRUM"/>
      <w:bookmarkStart w:id="2" w:name="_Toc89432629"/>
      <w:bookmarkEnd w:id="1"/>
      <w:r>
        <w:rPr>
          <w:lang w:val="en-US"/>
        </w:rPr>
        <w:t xml:space="preserve">Yordan </w:t>
      </w:r>
      <w:r w:rsidR="003C30E0">
        <w:rPr>
          <w:lang w:val="en-US"/>
        </w:rPr>
        <w:t>S</w:t>
      </w:r>
      <w:r>
        <w:rPr>
          <w:lang w:val="en-US"/>
        </w:rPr>
        <w:t>toyanov</w:t>
      </w:r>
      <w:r w:rsidR="008B6B32" w:rsidRPr="008B6B32">
        <w:rPr>
          <w:lang w:val="en-US"/>
        </w:rPr>
        <w:t>-</w:t>
      </w:r>
      <w:r w:rsidR="00F5392D">
        <w:rPr>
          <w:lang w:val="en-US"/>
        </w:rPr>
        <w:t xml:space="preserve"> </w:t>
      </w:r>
      <w:r w:rsidR="008B6B32" w:rsidRPr="008B6B32">
        <w:rPr>
          <w:lang w:val="en-US"/>
        </w:rPr>
        <w:t>(</w:t>
      </w:r>
      <w:r w:rsidR="00A758E7">
        <w:rPr>
          <w:lang w:val="en-US"/>
        </w:rPr>
        <w:t>SCRUM TRAINER</w:t>
      </w:r>
      <w:r w:rsidR="00F5392D">
        <w:rPr>
          <w:lang w:val="en-US"/>
        </w:rPr>
        <w:t>)</w:t>
      </w:r>
      <w:r w:rsidR="00A6663A">
        <w:rPr>
          <w:lang w:val="en-US"/>
        </w:rPr>
        <w:t>-</w:t>
      </w:r>
      <w:r w:rsidR="00F5392D">
        <w:rPr>
          <w:lang w:val="en-US"/>
        </w:rPr>
        <w:t xml:space="preserve"> </w:t>
      </w:r>
      <w:hyperlink r:id="rId17" w:history="1">
        <w:r w:rsidR="00F5392D" w:rsidRPr="005C5D1C">
          <w:rPr>
            <w:rStyle w:val="Hyperlink"/>
            <w:lang w:val="en-US"/>
          </w:rPr>
          <w:t>YSSTOYANOV20@codingburgas.bg</w:t>
        </w:r>
        <w:bookmarkEnd w:id="2"/>
      </w:hyperlink>
    </w:p>
    <w:p w14:paraId="384294F2" w14:textId="6E3C16FD" w:rsidR="00A6663A" w:rsidRPr="006E07DC" w:rsidRDefault="0020457C" w:rsidP="003C30E0">
      <w:pPr>
        <w:pStyle w:val="Heading3"/>
        <w:numPr>
          <w:ilvl w:val="0"/>
          <w:numId w:val="30"/>
        </w:numPr>
        <w:rPr>
          <w:lang w:val="en-US"/>
        </w:rPr>
      </w:pPr>
      <w:bookmarkStart w:id="3" w:name="_Petar_Matsaliev_-"/>
      <w:bookmarkStart w:id="4" w:name="_Toc89432630"/>
      <w:bookmarkEnd w:id="3"/>
      <w:r>
        <w:rPr>
          <w:lang w:val="en-US"/>
        </w:rPr>
        <w:t>Plamen Daylyanov</w:t>
      </w:r>
      <w:r w:rsidR="008B6B32" w:rsidRPr="006E07DC">
        <w:rPr>
          <w:lang w:val="en-US"/>
        </w:rPr>
        <w:t xml:space="preserve"> - (</w:t>
      </w:r>
      <w:r>
        <w:rPr>
          <w:lang w:val="en-US"/>
        </w:rPr>
        <w:t xml:space="preserve">Backend </w:t>
      </w:r>
      <w:r w:rsidR="00A758E7" w:rsidRPr="006E07DC">
        <w:rPr>
          <w:lang w:val="en-US"/>
        </w:rPr>
        <w:t>DEVELOPER</w:t>
      </w:r>
      <w:r w:rsidR="008B6B32" w:rsidRPr="006E07DC">
        <w:rPr>
          <w:lang w:val="en-US"/>
        </w:rPr>
        <w:t xml:space="preserve">) </w:t>
      </w:r>
      <w:r w:rsidR="00F5392D" w:rsidRPr="006E07DC">
        <w:rPr>
          <w:lang w:val="en-US"/>
        </w:rPr>
        <w:t>–</w:t>
      </w:r>
      <w:r w:rsidR="008B6B32" w:rsidRPr="006E07DC">
        <w:rPr>
          <w:lang w:val="en-US"/>
        </w:rPr>
        <w:t xml:space="preserve"> </w:t>
      </w:r>
      <w:hyperlink r:id="rId18" w:history="1">
        <w:r w:rsidR="0089056F" w:rsidRPr="00475D10">
          <w:rPr>
            <w:rStyle w:val="Hyperlink"/>
            <w:lang w:val="en-US"/>
          </w:rPr>
          <w:t>PRDaylyanov20@codingburgas.bg</w:t>
        </w:r>
      </w:hyperlink>
      <w:bookmarkEnd w:id="4"/>
    </w:p>
    <w:p w14:paraId="33BBFBD7" w14:textId="2F349BBC" w:rsidR="00A6663A" w:rsidRPr="00A6663A" w:rsidRDefault="00F5392D" w:rsidP="003C30E0">
      <w:pPr>
        <w:pStyle w:val="Heading3"/>
        <w:numPr>
          <w:ilvl w:val="0"/>
          <w:numId w:val="30"/>
        </w:numPr>
        <w:rPr>
          <w:lang w:val="en-US"/>
        </w:rPr>
      </w:pPr>
      <w:bookmarkStart w:id="5" w:name="_Daniil_Furnika_-"/>
      <w:bookmarkStart w:id="6" w:name="_Toc89432631"/>
      <w:bookmarkEnd w:id="5"/>
      <w:r>
        <w:rPr>
          <w:lang w:val="en-US"/>
        </w:rPr>
        <w:t>Daniil Furnika</w:t>
      </w:r>
      <w:r w:rsidR="008B6B32" w:rsidRPr="00A6663A">
        <w:rPr>
          <w:lang w:val="en-US"/>
        </w:rPr>
        <w:t xml:space="preserve"> - (</w:t>
      </w:r>
      <w:r w:rsidR="00507413">
        <w:rPr>
          <w:lang w:val="en-US"/>
        </w:rPr>
        <w:t>Frontend</w:t>
      </w:r>
      <w:r w:rsidR="00115749">
        <w:rPr>
          <w:lang w:val="en-US"/>
        </w:rPr>
        <w:t xml:space="preserve"> </w:t>
      </w:r>
      <w:r w:rsidR="00A758E7">
        <w:rPr>
          <w:lang w:val="en-US"/>
        </w:rPr>
        <w:t>DEVELOPER</w:t>
      </w:r>
      <w:r w:rsidR="008B6B32" w:rsidRPr="00A6663A">
        <w:rPr>
          <w:lang w:val="en-US"/>
        </w:rPr>
        <w:t xml:space="preserve">) - </w:t>
      </w:r>
      <w:hyperlink r:id="rId19" w:history="1">
        <w:r w:rsidR="00D65014">
          <w:rPr>
            <w:rStyle w:val="Hyperlink"/>
            <w:lang w:val="en-US"/>
          </w:rPr>
          <w:t>DVFurnika20@codingburgas.bg</w:t>
        </w:r>
        <w:bookmarkEnd w:id="6"/>
      </w:hyperlink>
    </w:p>
    <w:p w14:paraId="7D56F44B" w14:textId="1C5583F2" w:rsidR="00A6663A" w:rsidRDefault="00507413" w:rsidP="003C30E0">
      <w:pPr>
        <w:pStyle w:val="Heading3"/>
        <w:numPr>
          <w:ilvl w:val="0"/>
          <w:numId w:val="30"/>
        </w:numPr>
        <w:rPr>
          <w:lang w:val="en-US"/>
        </w:rPr>
      </w:pPr>
      <w:bookmarkStart w:id="7" w:name="_Ivan_Chelebiev_-"/>
      <w:bookmarkStart w:id="8" w:name="_Toc89432632"/>
      <w:bookmarkEnd w:id="7"/>
      <w:r>
        <w:rPr>
          <w:lang w:val="en-US"/>
        </w:rPr>
        <w:t>Kaloyan Dimov</w:t>
      </w:r>
      <w:r w:rsidR="00A6663A">
        <w:rPr>
          <w:lang w:val="en-US"/>
        </w:rPr>
        <w:t xml:space="preserve"> - (</w:t>
      </w:r>
      <w:r>
        <w:rPr>
          <w:lang w:val="en-US"/>
        </w:rPr>
        <w:t>Designer</w:t>
      </w:r>
      <w:r w:rsidR="00A6663A">
        <w:rPr>
          <w:lang w:val="en-US"/>
        </w:rPr>
        <w:t xml:space="preserve">) </w:t>
      </w:r>
      <w:r>
        <w:rPr>
          <w:lang w:val="en-US"/>
        </w:rPr>
        <w:t>–</w:t>
      </w:r>
      <w:r w:rsidR="00A6663A">
        <w:rPr>
          <w:lang w:val="en-US"/>
        </w:rPr>
        <w:t xml:space="preserve"> </w:t>
      </w:r>
      <w:hyperlink r:id="rId20" w:history="1">
        <w:r w:rsidRPr="00475D10">
          <w:rPr>
            <w:rStyle w:val="Hyperlink"/>
            <w:lang w:val="en-US"/>
          </w:rPr>
          <w:t>KHDIMOV20@CODINGBURGAS.BG</w:t>
        </w:r>
      </w:hyperlink>
      <w:bookmarkEnd w:id="8"/>
    </w:p>
    <w:p w14:paraId="33E0B8CB" w14:textId="092D905C" w:rsidR="008B6B32" w:rsidRDefault="001117A8" w:rsidP="001117A8">
      <w:pPr>
        <w:pStyle w:val="Heading1"/>
        <w:ind w:left="450"/>
        <w:rPr>
          <w:lang w:val="en-US"/>
        </w:rPr>
      </w:pPr>
      <w:r>
        <w:rPr>
          <w:lang w:val="en-US"/>
        </w:rPr>
        <w:t xml:space="preserve">2. </w:t>
      </w:r>
      <w:r w:rsidR="00BA2AC5">
        <w:rPr>
          <w:lang w:val="en-US"/>
        </w:rPr>
        <w:t>ENCOUNTERED DIFFICULTIES</w:t>
      </w:r>
    </w:p>
    <w:p w14:paraId="6452006E" w14:textId="77777777" w:rsidR="00BA2AC5" w:rsidRDefault="00BA2AC5" w:rsidP="00BA2AC5">
      <w:pPr>
        <w:rPr>
          <w:lang w:val="en-US"/>
        </w:rPr>
      </w:pPr>
    </w:p>
    <w:p w14:paraId="21CA1D7F" w14:textId="48207937" w:rsidR="00BA2AC5" w:rsidRDefault="00BA2AC5" w:rsidP="00BA2AC5">
      <w:pPr>
        <w:ind w:left="720"/>
        <w:rPr>
          <w:b/>
          <w:lang w:val="en-US"/>
        </w:rPr>
      </w:pPr>
      <w:r>
        <w:rPr>
          <w:b/>
          <w:lang w:val="en-US"/>
        </w:rPr>
        <w:t>Thankfully we hardly had any encountered difficulties. Most of our teammates were able to communicate properly, although</w:t>
      </w:r>
      <w:r w:rsidR="00507413">
        <w:rPr>
          <w:b/>
          <w:lang w:val="en-US"/>
        </w:rPr>
        <w:t xml:space="preserve"> we had some mild disagreements regarding our ide</w:t>
      </w:r>
      <w:r w:rsidR="00393F24">
        <w:rPr>
          <w:b/>
          <w:lang w:val="en-US"/>
        </w:rPr>
        <w:t>a</w:t>
      </w:r>
      <w:r>
        <w:rPr>
          <w:b/>
          <w:lang w:val="en-US"/>
        </w:rPr>
        <w:t xml:space="preserve">. </w:t>
      </w:r>
      <w:r w:rsidR="00CC4979">
        <w:rPr>
          <w:b/>
          <w:lang w:val="en-US"/>
        </w:rPr>
        <w:t>E</w:t>
      </w:r>
      <w:r>
        <w:rPr>
          <w:b/>
          <w:lang w:val="en-US"/>
        </w:rPr>
        <w:t xml:space="preserve">ncountered </w:t>
      </w:r>
      <w:r w:rsidR="00CC4979">
        <w:rPr>
          <w:b/>
          <w:lang w:val="en-US"/>
        </w:rPr>
        <w:t>problems &amp; bugs</w:t>
      </w:r>
      <w:r>
        <w:rPr>
          <w:b/>
          <w:lang w:val="en-US"/>
        </w:rPr>
        <w:t xml:space="preserve"> were easily fixed with hard teamwork.</w:t>
      </w:r>
    </w:p>
    <w:tbl>
      <w:tblPr>
        <w:tblStyle w:val="GridTable1Light-Accent1"/>
        <w:tblW w:w="0" w:type="auto"/>
        <w:tblInd w:w="1801" w:type="dxa"/>
        <w:tblLook w:val="04A0" w:firstRow="1" w:lastRow="0" w:firstColumn="1" w:lastColumn="0" w:noHBand="0" w:noVBand="1"/>
      </w:tblPr>
      <w:tblGrid>
        <w:gridCol w:w="6460"/>
      </w:tblGrid>
      <w:tr w:rsidR="00EA7063" w14:paraId="4DE17FD8" w14:textId="77777777" w:rsidTr="00EA7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0" w:type="dxa"/>
          </w:tcPr>
          <w:p w14:paraId="6CE95151" w14:textId="1E46B16A" w:rsidR="00EA7063" w:rsidRPr="005162A4" w:rsidRDefault="00EA7063" w:rsidP="00EA7063">
            <w:pPr>
              <w:jc w:val="center"/>
              <w:rPr>
                <w:lang w:val="en-US"/>
              </w:rPr>
            </w:pPr>
            <w:r w:rsidRPr="005162A4">
              <w:rPr>
                <w:lang w:val="en-US"/>
              </w:rPr>
              <w:t>Scaling</w:t>
            </w:r>
          </w:p>
        </w:tc>
      </w:tr>
      <w:tr w:rsidR="00EA7063" w14:paraId="133B30A6" w14:textId="77777777" w:rsidTr="00EA706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0" w:type="dxa"/>
          </w:tcPr>
          <w:p w14:paraId="5EF25F34" w14:textId="0984F96F" w:rsidR="00EA7063" w:rsidRPr="005162A4" w:rsidRDefault="00EA7063" w:rsidP="00EA7063">
            <w:pPr>
              <w:jc w:val="center"/>
              <w:rPr>
                <w:lang w:val="en-US"/>
              </w:rPr>
            </w:pPr>
            <w:r w:rsidRPr="005162A4">
              <w:rPr>
                <w:lang w:val="en-US"/>
              </w:rPr>
              <w:t xml:space="preserve">1-Very </w:t>
            </w:r>
            <w:proofErr w:type="gramStart"/>
            <w:r w:rsidRPr="005162A4">
              <w:rPr>
                <w:lang w:val="en-US"/>
              </w:rPr>
              <w:t>Difficult</w:t>
            </w:r>
            <w:r w:rsidR="00297269">
              <w:rPr>
                <w:lang w:val="en-US"/>
              </w:rPr>
              <w:t xml:space="preserve"> </w:t>
            </w:r>
            <w:r w:rsidRPr="005162A4">
              <w:rPr>
                <w:lang w:val="en-US"/>
              </w:rPr>
              <w:t xml:space="preserve"> /</w:t>
            </w:r>
            <w:proofErr w:type="gramEnd"/>
            <w:r w:rsidRPr="005162A4">
              <w:rPr>
                <w:lang w:val="en-US"/>
              </w:rPr>
              <w:t xml:space="preserve"> 10 – Not Difficult</w:t>
            </w:r>
          </w:p>
        </w:tc>
      </w:tr>
    </w:tbl>
    <w:p w14:paraId="1B5B0791" w14:textId="77777777" w:rsidR="00BA2AC5" w:rsidRDefault="00BA2AC5" w:rsidP="00BA2AC5">
      <w:pPr>
        <w:ind w:left="720"/>
        <w:rPr>
          <w:b/>
          <w:lang w:val="en-US"/>
        </w:rPr>
      </w:pPr>
    </w:p>
    <w:tbl>
      <w:tblPr>
        <w:tblStyle w:val="PlainTable1"/>
        <w:tblpPr w:leftFromText="141" w:rightFromText="141" w:vertAnchor="text" w:horzAnchor="margin" w:tblpXSpec="center" w:tblpY="-39"/>
        <w:tblW w:w="0" w:type="auto"/>
        <w:tblLook w:val="04A0" w:firstRow="1" w:lastRow="0" w:firstColumn="1" w:lastColumn="0" w:noHBand="0" w:noVBand="1"/>
      </w:tblPr>
      <w:tblGrid>
        <w:gridCol w:w="2244"/>
        <w:gridCol w:w="1986"/>
      </w:tblGrid>
      <w:tr w:rsidR="00EA7063" w:rsidRPr="00EA7063" w14:paraId="0819E7E1" w14:textId="77777777" w:rsidTr="00EA7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2FB97265" w14:textId="77777777" w:rsidR="00EA7063" w:rsidRPr="00EA7063" w:rsidRDefault="00EA7063" w:rsidP="00EA7063">
            <w:pPr>
              <w:jc w:val="center"/>
              <w:rPr>
                <w:lang w:val="en-US"/>
              </w:rPr>
            </w:pPr>
            <w:r w:rsidRPr="00EA7063">
              <w:rPr>
                <w:lang w:val="en-US"/>
              </w:rPr>
              <w:t>Communication</w:t>
            </w:r>
          </w:p>
        </w:tc>
        <w:tc>
          <w:tcPr>
            <w:tcW w:w="1986" w:type="dxa"/>
          </w:tcPr>
          <w:p w14:paraId="7866500C" w14:textId="76B47335" w:rsidR="00EA7063" w:rsidRPr="005162A4" w:rsidRDefault="00CC4979" w:rsidP="00EA70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9</w:t>
            </w:r>
            <w:r w:rsidR="00EA7063" w:rsidRPr="005162A4">
              <w:rPr>
                <w:b w:val="0"/>
                <w:lang w:val="en-US"/>
              </w:rPr>
              <w:t>/10</w:t>
            </w:r>
          </w:p>
        </w:tc>
      </w:tr>
      <w:tr w:rsidR="00EA7063" w:rsidRPr="00EA7063" w14:paraId="0C3F2CD1" w14:textId="77777777" w:rsidTr="00EA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64E15E9B" w14:textId="77777777" w:rsidR="00EA7063" w:rsidRPr="00EA7063" w:rsidRDefault="00EA7063" w:rsidP="00EA7063">
            <w:pPr>
              <w:jc w:val="center"/>
              <w:rPr>
                <w:lang w:val="en-US"/>
              </w:rPr>
            </w:pPr>
            <w:r w:rsidRPr="00EA7063">
              <w:rPr>
                <w:lang w:val="en-US"/>
              </w:rPr>
              <w:t>Teamwork</w:t>
            </w:r>
          </w:p>
        </w:tc>
        <w:tc>
          <w:tcPr>
            <w:tcW w:w="1986" w:type="dxa"/>
          </w:tcPr>
          <w:p w14:paraId="34F73F2B" w14:textId="6A6E0063" w:rsidR="00EA7063" w:rsidRPr="00EA7063" w:rsidRDefault="00CC4979" w:rsidP="00EA7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EA7063" w:rsidRPr="00EA7063">
              <w:rPr>
                <w:lang w:val="en-US"/>
              </w:rPr>
              <w:t>/10</w:t>
            </w:r>
          </w:p>
        </w:tc>
      </w:tr>
      <w:tr w:rsidR="00EA7063" w:rsidRPr="00EA7063" w14:paraId="7A686F84" w14:textId="77777777" w:rsidTr="00EA7063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6EA6F962" w14:textId="77777777" w:rsidR="00EA7063" w:rsidRPr="00EA7063" w:rsidRDefault="00EA7063" w:rsidP="00EA7063">
            <w:pPr>
              <w:jc w:val="center"/>
              <w:rPr>
                <w:lang w:val="en-US"/>
              </w:rPr>
            </w:pPr>
            <w:r w:rsidRPr="00EA7063">
              <w:rPr>
                <w:lang w:val="en-US"/>
              </w:rPr>
              <w:t>Code</w:t>
            </w:r>
          </w:p>
        </w:tc>
        <w:tc>
          <w:tcPr>
            <w:tcW w:w="1986" w:type="dxa"/>
          </w:tcPr>
          <w:p w14:paraId="16BA0BEE" w14:textId="59B15F8E" w:rsidR="00EA7063" w:rsidRPr="00EA7063" w:rsidRDefault="00CC4979" w:rsidP="00EA7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EA7063" w:rsidRPr="00EA7063">
              <w:rPr>
                <w:lang w:val="en-US"/>
              </w:rPr>
              <w:t>/10</w:t>
            </w:r>
          </w:p>
        </w:tc>
      </w:tr>
      <w:tr w:rsidR="00EA7063" w:rsidRPr="00EA7063" w14:paraId="4E95FE51" w14:textId="77777777" w:rsidTr="00EA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138B14CA" w14:textId="77777777" w:rsidR="00EA7063" w:rsidRPr="00EA7063" w:rsidRDefault="00EA7063" w:rsidP="00EA7063">
            <w:pPr>
              <w:jc w:val="center"/>
              <w:rPr>
                <w:lang w:val="en-US"/>
              </w:rPr>
            </w:pPr>
            <w:r w:rsidRPr="00EA7063">
              <w:rPr>
                <w:lang w:val="en-US"/>
              </w:rPr>
              <w:t>Role Distribution</w:t>
            </w:r>
          </w:p>
        </w:tc>
        <w:tc>
          <w:tcPr>
            <w:tcW w:w="1986" w:type="dxa"/>
          </w:tcPr>
          <w:p w14:paraId="59A94A58" w14:textId="09919A71" w:rsidR="00EA7063" w:rsidRPr="00EA7063" w:rsidRDefault="00795A63" w:rsidP="00EA7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EA7063" w:rsidRPr="00EA7063">
              <w:rPr>
                <w:lang w:val="en-US"/>
              </w:rPr>
              <w:t>/10</w:t>
            </w:r>
          </w:p>
        </w:tc>
      </w:tr>
    </w:tbl>
    <w:p w14:paraId="0E3E10AF" w14:textId="77777777" w:rsidR="00BA2AC5" w:rsidRPr="00BA2AC5" w:rsidRDefault="00BA2AC5" w:rsidP="00BA2AC5">
      <w:pPr>
        <w:ind w:left="720"/>
        <w:rPr>
          <w:b/>
          <w:lang w:val="en-US"/>
        </w:rPr>
      </w:pPr>
    </w:p>
    <w:p w14:paraId="059D862A" w14:textId="3E095B43" w:rsidR="008B6B32" w:rsidRPr="008B6B32" w:rsidRDefault="008B6B32" w:rsidP="008B6B32">
      <w:pPr>
        <w:spacing w:line="276" w:lineRule="auto"/>
        <w:rPr>
          <w:color w:val="404040" w:themeColor="text1" w:themeTint="BF"/>
          <w:sz w:val="24"/>
          <w:szCs w:val="24"/>
          <w:lang w:val="en-US"/>
        </w:rPr>
      </w:pPr>
    </w:p>
    <w:p w14:paraId="356A66AE" w14:textId="1E1EC623" w:rsidR="00093BA0" w:rsidRDefault="00093BA0" w:rsidP="00093BA0">
      <w:pPr>
        <w:pStyle w:val="Heading1"/>
        <w:rPr>
          <w:lang w:val="en-US"/>
        </w:rPr>
      </w:pPr>
      <w:bookmarkStart w:id="9" w:name="_Toc89432637"/>
    </w:p>
    <w:p w14:paraId="5C58796A" w14:textId="051FC662" w:rsidR="00017CC8" w:rsidRDefault="008B6B32" w:rsidP="00093BA0">
      <w:pPr>
        <w:pStyle w:val="Heading1"/>
        <w:numPr>
          <w:ilvl w:val="0"/>
          <w:numId w:val="39"/>
        </w:numPr>
        <w:rPr>
          <w:lang w:val="en-US"/>
        </w:rPr>
      </w:pPr>
      <w:r w:rsidRPr="008B6B32">
        <w:rPr>
          <w:lang w:val="en-US"/>
        </w:rPr>
        <w:t>Used programs and languages</w:t>
      </w:r>
      <w:bookmarkEnd w:id="9"/>
    </w:p>
    <w:p w14:paraId="121D8C3F" w14:textId="0D136549" w:rsidR="008B6B32" w:rsidRDefault="000B571B" w:rsidP="008B6B32">
      <w:pPr>
        <w:pStyle w:val="Heading2"/>
        <w:numPr>
          <w:ilvl w:val="0"/>
          <w:numId w:val="31"/>
        </w:numPr>
        <w:rPr>
          <w:lang w:val="en-US"/>
        </w:rPr>
      </w:pPr>
      <w:r>
        <w:rPr>
          <w:lang w:val="en-US"/>
        </w:rPr>
        <w:t>HTML</w:t>
      </w:r>
    </w:p>
    <w:p w14:paraId="6C54DA06" w14:textId="127C141D" w:rsidR="008B6B32" w:rsidRDefault="000B571B" w:rsidP="002C42FE">
      <w:pPr>
        <w:pStyle w:val="ListParagraph"/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color w:val="404040" w:themeColor="text1" w:themeTint="BF"/>
          <w:sz w:val="24"/>
          <w:szCs w:val="24"/>
          <w:lang w:val="en-US"/>
        </w:rPr>
        <w:t>HTML</w:t>
      </w:r>
      <w:r w:rsidR="00460BE6">
        <w:rPr>
          <w:color w:val="404040" w:themeColor="text1" w:themeTint="BF"/>
          <w:sz w:val="24"/>
          <w:szCs w:val="24"/>
          <w:lang w:val="en-US"/>
        </w:rPr>
        <w:t xml:space="preserve"> </w:t>
      </w:r>
      <w:r>
        <w:rPr>
          <w:color w:val="404040" w:themeColor="text1" w:themeTint="BF"/>
          <w:sz w:val="24"/>
          <w:szCs w:val="24"/>
          <w:lang w:val="en-US"/>
        </w:rPr>
        <w:t>is the backbone markup language to build any website.</w:t>
      </w:r>
      <w:r w:rsidR="002C42FE" w:rsidRPr="002C42FE">
        <w:rPr>
          <w:rFonts w:ascii="Times New Roman" w:hAnsi="Times New Roman" w:cs="Times New Roman"/>
          <w:noProof/>
          <w:sz w:val="32"/>
          <w:szCs w:val="32"/>
          <w:lang w:val="en-US"/>
        </w:rPr>
        <w:t xml:space="preserve"> </w:t>
      </w:r>
    </w:p>
    <w:p w14:paraId="04473CF8" w14:textId="1CFC0620" w:rsidR="000B571B" w:rsidRDefault="000B571B" w:rsidP="000B571B">
      <w:pPr>
        <w:pStyle w:val="Heading2"/>
        <w:numPr>
          <w:ilvl w:val="0"/>
          <w:numId w:val="31"/>
        </w:numPr>
        <w:rPr>
          <w:lang w:val="en-US"/>
        </w:rPr>
      </w:pPr>
      <w:r>
        <w:rPr>
          <w:lang w:val="en-US"/>
        </w:rPr>
        <w:t>JavaScript</w:t>
      </w:r>
    </w:p>
    <w:p w14:paraId="3BFAB21D" w14:textId="337AE26B" w:rsidR="000B571B" w:rsidRDefault="000B571B" w:rsidP="000B571B">
      <w:pPr>
        <w:pStyle w:val="ListParagraph"/>
        <w:rPr>
          <w:color w:val="404040" w:themeColor="text1" w:themeTint="BF"/>
          <w:sz w:val="24"/>
          <w:szCs w:val="24"/>
          <w:lang w:val="en-US"/>
        </w:rPr>
      </w:pPr>
      <w:r>
        <w:rPr>
          <w:color w:val="404040" w:themeColor="text1" w:themeTint="BF"/>
          <w:sz w:val="24"/>
          <w:szCs w:val="24"/>
          <w:lang w:val="en-US"/>
        </w:rPr>
        <w:t xml:space="preserve">JavaScript is a scripting language that is responsible for </w:t>
      </w:r>
      <w:r w:rsidR="009E3291">
        <w:rPr>
          <w:color w:val="404040" w:themeColor="text1" w:themeTint="BF"/>
          <w:sz w:val="24"/>
          <w:szCs w:val="24"/>
          <w:lang w:val="en-US"/>
        </w:rPr>
        <w:t>making the website “move”- using JS we added several animations and let the website be alive.</w:t>
      </w:r>
    </w:p>
    <w:p w14:paraId="006DC4F5" w14:textId="0AB8C2DC" w:rsidR="009F2F78" w:rsidRDefault="009F2F78" w:rsidP="009F2F78">
      <w:pPr>
        <w:pStyle w:val="Heading2"/>
        <w:numPr>
          <w:ilvl w:val="0"/>
          <w:numId w:val="31"/>
        </w:numPr>
        <w:rPr>
          <w:lang w:val="en-US"/>
        </w:rPr>
      </w:pPr>
      <w:r>
        <w:rPr>
          <w:lang w:val="en-US"/>
        </w:rPr>
        <w:lastRenderedPageBreak/>
        <w:t>CSS</w:t>
      </w:r>
    </w:p>
    <w:p w14:paraId="0E299CC2" w14:textId="3D610F6F" w:rsidR="009F2F78" w:rsidRPr="002C42FE" w:rsidRDefault="009F2F78" w:rsidP="009F2F78">
      <w:pPr>
        <w:pStyle w:val="ListParagraph"/>
        <w:rPr>
          <w:color w:val="404040" w:themeColor="text1" w:themeTint="BF"/>
          <w:sz w:val="24"/>
          <w:szCs w:val="24"/>
          <w:lang w:val="en-US"/>
        </w:rPr>
      </w:pPr>
      <w:r>
        <w:rPr>
          <w:color w:val="404040" w:themeColor="text1" w:themeTint="BF"/>
          <w:sz w:val="24"/>
          <w:szCs w:val="24"/>
          <w:lang w:val="en-US"/>
        </w:rPr>
        <w:t xml:space="preserve">The Cascading Style Sheets are used to </w:t>
      </w:r>
      <w:r w:rsidR="00E70BBF">
        <w:rPr>
          <w:color w:val="404040" w:themeColor="text1" w:themeTint="BF"/>
          <w:sz w:val="24"/>
          <w:szCs w:val="24"/>
          <w:lang w:val="en-US"/>
        </w:rPr>
        <w:t xml:space="preserve">give our HTML website some nice </w:t>
      </w:r>
      <w:proofErr w:type="spellStart"/>
      <w:r w:rsidR="00E70BBF">
        <w:rPr>
          <w:color w:val="404040" w:themeColor="text1" w:themeTint="BF"/>
          <w:sz w:val="24"/>
          <w:szCs w:val="24"/>
          <w:lang w:val="en-US"/>
        </w:rPr>
        <w:t>colours</w:t>
      </w:r>
      <w:proofErr w:type="spellEnd"/>
      <w:r w:rsidR="00A759D1">
        <w:rPr>
          <w:color w:val="404040" w:themeColor="text1" w:themeTint="BF"/>
          <w:sz w:val="24"/>
          <w:szCs w:val="24"/>
          <w:lang w:val="en-US"/>
        </w:rPr>
        <w:t>, formatting options and style overall.</w:t>
      </w:r>
    </w:p>
    <w:p w14:paraId="0C4CFC0A" w14:textId="77777777" w:rsidR="009F2F78" w:rsidRPr="002C42FE" w:rsidRDefault="009F2F78" w:rsidP="000B571B">
      <w:pPr>
        <w:pStyle w:val="ListParagraph"/>
        <w:rPr>
          <w:color w:val="404040" w:themeColor="text1" w:themeTint="BF"/>
          <w:sz w:val="24"/>
          <w:szCs w:val="24"/>
          <w:lang w:val="en-US"/>
        </w:rPr>
      </w:pPr>
    </w:p>
    <w:p w14:paraId="3D1C5DCC" w14:textId="1B8FC8F8" w:rsidR="000B571B" w:rsidRDefault="000B571B" w:rsidP="002C42FE">
      <w:pPr>
        <w:pStyle w:val="ListParagraph"/>
        <w:rPr>
          <w:color w:val="404040" w:themeColor="text1" w:themeTint="BF"/>
          <w:sz w:val="24"/>
          <w:szCs w:val="24"/>
          <w:lang w:val="en-US"/>
        </w:rPr>
      </w:pPr>
    </w:p>
    <w:p w14:paraId="761DA20A" w14:textId="77777777" w:rsidR="000B571B" w:rsidRPr="002C42FE" w:rsidRDefault="000B571B" w:rsidP="002C42FE">
      <w:pPr>
        <w:pStyle w:val="ListParagraph"/>
        <w:rPr>
          <w:color w:val="404040" w:themeColor="text1" w:themeTint="BF"/>
          <w:sz w:val="24"/>
          <w:szCs w:val="24"/>
          <w:lang w:val="en-US"/>
        </w:rPr>
      </w:pPr>
    </w:p>
    <w:p w14:paraId="3D734201" w14:textId="3271F5BC" w:rsidR="008B6B32" w:rsidRDefault="009154C3" w:rsidP="008B6B32">
      <w:pPr>
        <w:pStyle w:val="Heading2"/>
        <w:numPr>
          <w:ilvl w:val="0"/>
          <w:numId w:val="31"/>
        </w:numPr>
        <w:rPr>
          <w:lang w:val="en-US"/>
        </w:rPr>
      </w:pPr>
      <w:bookmarkStart w:id="10" w:name="_Toc89432639"/>
      <w:r>
        <w:rPr>
          <w:noProof/>
        </w:rPr>
        <w:drawing>
          <wp:anchor distT="0" distB="0" distL="114300" distR="114300" simplePos="0" relativeHeight="251686400" behindDoc="0" locked="0" layoutInCell="1" allowOverlap="1" wp14:anchorId="28642397" wp14:editId="70005702">
            <wp:simplePos x="0" y="0"/>
            <wp:positionH relativeFrom="column">
              <wp:posOffset>2526186</wp:posOffset>
            </wp:positionH>
            <wp:positionV relativeFrom="paragraph">
              <wp:posOffset>-58216</wp:posOffset>
            </wp:positionV>
            <wp:extent cx="349885" cy="34988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52A">
        <w:rPr>
          <w:lang w:val="en-US"/>
        </w:rPr>
        <w:t>Visual Studio Code</w:t>
      </w:r>
      <w:bookmarkEnd w:id="10"/>
    </w:p>
    <w:p w14:paraId="077B2A11" w14:textId="7A88008F" w:rsidR="008B6B32" w:rsidRPr="00297269" w:rsidRDefault="00C2052A" w:rsidP="006E07DC">
      <w:pPr>
        <w:ind w:left="720"/>
        <w:rPr>
          <w:color w:val="404040" w:themeColor="text1" w:themeTint="BF"/>
          <w:sz w:val="24"/>
          <w:szCs w:val="24"/>
          <w:lang w:val="en-US"/>
        </w:rPr>
      </w:pPr>
      <w:r w:rsidRPr="00297269">
        <w:rPr>
          <w:color w:val="404040" w:themeColor="text1" w:themeTint="BF"/>
          <w:sz w:val="24"/>
          <w:szCs w:val="24"/>
          <w:lang w:val="en-US"/>
        </w:rPr>
        <w:t>Visual Studio Code is a freeware source-code editor made by Microsoft. Features include support for debugging, syntax highlighting, intelligent code completion, snippets, code refactoring, and embedded Git.</w:t>
      </w:r>
      <w:r w:rsidR="00297269" w:rsidRPr="00297269">
        <w:rPr>
          <w:color w:val="404040" w:themeColor="text1" w:themeTint="BF"/>
          <w:sz w:val="24"/>
          <w:szCs w:val="24"/>
          <w:lang w:val="en-US"/>
        </w:rPr>
        <w:t xml:space="preserve"> </w:t>
      </w:r>
      <w:r w:rsidR="008B6B32" w:rsidRPr="00297269">
        <w:rPr>
          <w:sz w:val="24"/>
          <w:szCs w:val="24"/>
          <w:lang w:val="en-US"/>
        </w:rPr>
        <w:t>Visual Studio Code</w:t>
      </w:r>
    </w:p>
    <w:p w14:paraId="7E087020" w14:textId="4E8A54FA" w:rsidR="00F43966" w:rsidRDefault="001117A8" w:rsidP="00795A63">
      <w:pPr>
        <w:pStyle w:val="Heading2"/>
        <w:numPr>
          <w:ilvl w:val="0"/>
          <w:numId w:val="45"/>
        </w:numPr>
        <w:rPr>
          <w:lang w:val="en-US"/>
        </w:rPr>
      </w:pPr>
      <w:bookmarkStart w:id="11" w:name="_Toc89432640"/>
      <w:r w:rsidRPr="00297269">
        <w:rPr>
          <w:noProof/>
          <w:sz w:val="24"/>
          <w:szCs w:val="24"/>
        </w:rPr>
        <w:drawing>
          <wp:anchor distT="0" distB="0" distL="114300" distR="114300" simplePos="0" relativeHeight="251696640" behindDoc="0" locked="0" layoutInCell="1" allowOverlap="1" wp14:anchorId="4838526E" wp14:editId="6DD22BC6">
            <wp:simplePos x="0" y="0"/>
            <wp:positionH relativeFrom="column">
              <wp:posOffset>1392382</wp:posOffset>
            </wp:positionH>
            <wp:positionV relativeFrom="paragraph">
              <wp:posOffset>11875</wp:posOffset>
            </wp:positionV>
            <wp:extent cx="261257" cy="253647"/>
            <wp:effectExtent l="0" t="0" r="5715" b="0"/>
            <wp:wrapNone/>
            <wp:docPr id="1028" name="Picture 4" descr="Na - Ms Word Png Icon Clipart - Full Size Clipart (#4019240) - PinClipart">
              <a:extLst xmlns:a="http://schemas.openxmlformats.org/drawingml/2006/main">
                <a:ext uri="{FF2B5EF4-FFF2-40B4-BE49-F238E27FC236}">
                  <a16:creationId xmlns:a16="http://schemas.microsoft.com/office/drawing/2014/main" id="{935341C6-2D4A-402D-A655-310BEAD021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Na - Ms Word Png Icon Clipart - Full Size Clipart (#4019240) - PinClipart">
                      <a:extLst>
                        <a:ext uri="{FF2B5EF4-FFF2-40B4-BE49-F238E27FC236}">
                          <a16:creationId xmlns:a16="http://schemas.microsoft.com/office/drawing/2014/main" id="{935341C6-2D4A-402D-A655-310BEAD0212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1" cy="256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1"/>
      <w:r w:rsidR="00795A63">
        <w:rPr>
          <w:lang w:val="en-US"/>
        </w:rPr>
        <w:t xml:space="preserve"> </w:t>
      </w:r>
      <w:r w:rsidR="00BA2AC5">
        <w:rPr>
          <w:lang w:val="en-US"/>
        </w:rPr>
        <w:t>Word</w:t>
      </w:r>
      <w:r w:rsidR="00F43966" w:rsidRPr="00F43966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  <w:t xml:space="preserve"> </w:t>
      </w:r>
    </w:p>
    <w:p w14:paraId="256EEE1E" w14:textId="40EE20D0" w:rsidR="00F43966" w:rsidRPr="00F43966" w:rsidRDefault="00F43966" w:rsidP="00F43966">
      <w:pPr>
        <w:pStyle w:val="ListParagraph"/>
        <w:rPr>
          <w:color w:val="404040" w:themeColor="text1" w:themeTint="BF"/>
          <w:sz w:val="24"/>
          <w:szCs w:val="24"/>
          <w:lang w:val="en-US"/>
        </w:rPr>
      </w:pPr>
      <w:r w:rsidRPr="00F43966">
        <w:rPr>
          <w:noProof/>
        </w:rPr>
        <w:drawing>
          <wp:anchor distT="0" distB="0" distL="114300" distR="114300" simplePos="0" relativeHeight="251694592" behindDoc="0" locked="0" layoutInCell="1" allowOverlap="1" wp14:anchorId="295AE5B0" wp14:editId="3402F0D0">
            <wp:simplePos x="0" y="0"/>
            <wp:positionH relativeFrom="column">
              <wp:posOffset>1828800</wp:posOffset>
            </wp:positionH>
            <wp:positionV relativeFrom="paragraph">
              <wp:posOffset>634365</wp:posOffset>
            </wp:positionV>
            <wp:extent cx="457200" cy="457200"/>
            <wp:effectExtent l="0" t="0" r="0" b="0"/>
            <wp:wrapNone/>
            <wp:docPr id="1030" name="Picture 6" descr="Microsoft PowerPoint 2019 Icon">
              <a:extLst xmlns:a="http://schemas.openxmlformats.org/drawingml/2006/main">
                <a:ext uri="{FF2B5EF4-FFF2-40B4-BE49-F238E27FC236}">
                  <a16:creationId xmlns:a16="http://schemas.microsoft.com/office/drawing/2014/main" id="{5F28C6F5-F859-44F9-B1C7-024B79E226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Microsoft PowerPoint 2019 Icon">
                      <a:extLst>
                        <a:ext uri="{FF2B5EF4-FFF2-40B4-BE49-F238E27FC236}">
                          <a16:creationId xmlns:a16="http://schemas.microsoft.com/office/drawing/2014/main" id="{5F28C6F5-F859-44F9-B1C7-024B79E2264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3966">
        <w:rPr>
          <w:color w:val="404040" w:themeColor="text1" w:themeTint="BF"/>
          <w:sz w:val="24"/>
          <w:szCs w:val="24"/>
          <w:lang w:val="en-US"/>
        </w:rPr>
        <w:t>Microsoft Word or MS Word (often called Word) is a graphical word processing program that users can type with. It is made by the computer company Microsoft. Its purpose is to allow users to type and save documents.</w:t>
      </w:r>
    </w:p>
    <w:p w14:paraId="54320478" w14:textId="7153B9BD" w:rsidR="00F43966" w:rsidRDefault="00F43966" w:rsidP="00F43966">
      <w:pPr>
        <w:pStyle w:val="Heading2"/>
        <w:numPr>
          <w:ilvl w:val="0"/>
          <w:numId w:val="31"/>
        </w:numPr>
        <w:rPr>
          <w:lang w:val="en-US"/>
        </w:rPr>
      </w:pPr>
      <w:bookmarkStart w:id="12" w:name="_Toc89432641"/>
      <w:r>
        <w:rPr>
          <w:lang w:val="en-US"/>
        </w:rPr>
        <w:t>PowerPoint</w:t>
      </w:r>
      <w:bookmarkEnd w:id="12"/>
      <w:r w:rsidRPr="00F43966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  <w:t xml:space="preserve"> </w:t>
      </w:r>
    </w:p>
    <w:p w14:paraId="0770A1CE" w14:textId="77777777" w:rsidR="00F43966" w:rsidRDefault="00F43966" w:rsidP="00F43966">
      <w:pPr>
        <w:spacing w:line="276" w:lineRule="auto"/>
        <w:ind w:left="720"/>
        <w:rPr>
          <w:color w:val="404040" w:themeColor="text1" w:themeTint="BF"/>
          <w:sz w:val="24"/>
          <w:szCs w:val="24"/>
          <w:lang w:val="en-US"/>
        </w:rPr>
      </w:pPr>
      <w:r w:rsidRPr="00F43966">
        <w:rPr>
          <w:color w:val="404040" w:themeColor="text1" w:themeTint="BF"/>
          <w:sz w:val="24"/>
          <w:szCs w:val="24"/>
          <w:lang w:val="en-US"/>
        </w:rPr>
        <w:t>PowerPoint is a complete presentation graphics package. It gives you everything you need to produce a professional-looking presentation. PowerPoint offers word processing, outlining, drawing, graphing, and presentation management tools- all designed to be easy to use and learn.</w:t>
      </w:r>
    </w:p>
    <w:p w14:paraId="29250F47" w14:textId="53286236" w:rsidR="002C42FE" w:rsidRPr="00F43966" w:rsidRDefault="0040715A" w:rsidP="00093BA0">
      <w:pPr>
        <w:pStyle w:val="Heading1"/>
        <w:numPr>
          <w:ilvl w:val="0"/>
          <w:numId w:val="38"/>
        </w:numPr>
        <w:rPr>
          <w:sz w:val="24"/>
          <w:szCs w:val="24"/>
          <w:lang w:val="en-US"/>
        </w:rPr>
      </w:pPr>
      <w:bookmarkStart w:id="13" w:name="_Toc89432642"/>
      <w:r w:rsidRPr="00F43966">
        <w:rPr>
          <w:lang w:val="en-US"/>
        </w:rPr>
        <w:t>Resume</w:t>
      </w:r>
      <w:bookmarkEnd w:id="13"/>
    </w:p>
    <w:p w14:paraId="4D6307D5" w14:textId="172111E5" w:rsidR="00B778A2" w:rsidRDefault="0040715A" w:rsidP="0093607B">
      <w:pPr>
        <w:pStyle w:val="ListParagraph"/>
        <w:rPr>
          <w:color w:val="404040" w:themeColor="text1" w:themeTint="BF"/>
          <w:sz w:val="24"/>
          <w:szCs w:val="24"/>
          <w:lang w:val="en-US"/>
        </w:rPr>
      </w:pPr>
      <w:r w:rsidRPr="0040715A">
        <w:rPr>
          <w:color w:val="404040" w:themeColor="text1" w:themeTint="BF"/>
          <w:sz w:val="24"/>
          <w:szCs w:val="24"/>
          <w:lang w:val="en-US"/>
        </w:rPr>
        <w:t xml:space="preserve">Hi! We are </w:t>
      </w:r>
      <w:r w:rsidR="00E56546">
        <w:rPr>
          <w:color w:val="404040" w:themeColor="text1" w:themeTint="BF"/>
          <w:sz w:val="24"/>
          <w:szCs w:val="24"/>
          <w:lang w:val="en-US"/>
        </w:rPr>
        <w:t>Code La Vista</w:t>
      </w:r>
      <w:r w:rsidRPr="0040715A">
        <w:rPr>
          <w:color w:val="404040" w:themeColor="text1" w:themeTint="BF"/>
          <w:sz w:val="24"/>
          <w:szCs w:val="24"/>
          <w:lang w:val="en-US"/>
        </w:rPr>
        <w:t xml:space="preserve">. </w:t>
      </w:r>
      <w:r w:rsidR="005A700F">
        <w:rPr>
          <w:color w:val="404040" w:themeColor="text1" w:themeTint="BF"/>
          <w:sz w:val="24"/>
          <w:szCs w:val="24"/>
          <w:lang w:val="en-US"/>
        </w:rPr>
        <w:t>Our task was to create</w:t>
      </w:r>
      <w:r w:rsidRPr="0040715A">
        <w:rPr>
          <w:color w:val="404040" w:themeColor="text1" w:themeTint="BF"/>
          <w:sz w:val="24"/>
          <w:szCs w:val="24"/>
          <w:lang w:val="en-US"/>
        </w:rPr>
        <w:t xml:space="preserve"> </w:t>
      </w:r>
      <w:r w:rsidR="005A700F">
        <w:rPr>
          <w:color w:val="404040" w:themeColor="text1" w:themeTint="BF"/>
          <w:sz w:val="24"/>
          <w:szCs w:val="24"/>
          <w:lang w:val="en-US"/>
        </w:rPr>
        <w:t xml:space="preserve">a website linked to History &amp; Geography using HTML, CSS, &amp; JavaScript. </w:t>
      </w:r>
      <w:r w:rsidR="008417E6">
        <w:rPr>
          <w:color w:val="404040" w:themeColor="text1" w:themeTint="BF"/>
          <w:sz w:val="24"/>
          <w:szCs w:val="24"/>
          <w:lang w:val="en-US"/>
        </w:rPr>
        <w:t>Our website is a tourist hub which educates the user about Bulgaria and more specifically- Each region’s notable places, culture, history</w:t>
      </w:r>
      <w:r w:rsidR="00710A9E">
        <w:rPr>
          <w:color w:val="404040" w:themeColor="text1" w:themeTint="BF"/>
          <w:sz w:val="24"/>
          <w:szCs w:val="24"/>
          <w:lang w:val="en-US"/>
        </w:rPr>
        <w:t xml:space="preserve"> and such interesting facts about a region, using a clickable interactive map.</w:t>
      </w:r>
      <w:r w:rsidR="00C904AC">
        <w:rPr>
          <w:color w:val="404040" w:themeColor="text1" w:themeTint="BF"/>
          <w:sz w:val="24"/>
          <w:szCs w:val="24"/>
          <w:lang w:val="en-US"/>
        </w:rPr>
        <w:t xml:space="preserve"> We</w:t>
      </w:r>
      <w:r w:rsidR="00115749">
        <w:rPr>
          <w:color w:val="404040" w:themeColor="text1" w:themeTint="BF"/>
          <w:sz w:val="24"/>
          <w:szCs w:val="24"/>
          <w:lang w:val="en-US"/>
        </w:rPr>
        <w:t xml:space="preserve"> </w:t>
      </w:r>
      <w:r w:rsidR="00B778A2">
        <w:rPr>
          <w:color w:val="404040" w:themeColor="text1" w:themeTint="BF"/>
          <w:sz w:val="24"/>
          <w:szCs w:val="24"/>
          <w:lang w:val="en-US"/>
        </w:rPr>
        <w:t xml:space="preserve">tried to make our design as straightforward as possible. </w:t>
      </w:r>
    </w:p>
    <w:p w14:paraId="499CDF5C" w14:textId="77777777" w:rsidR="006E07DC" w:rsidRDefault="006E07DC" w:rsidP="006E07DC">
      <w:pPr>
        <w:rPr>
          <w:lang w:val="en-US"/>
        </w:rPr>
      </w:pPr>
    </w:p>
    <w:p w14:paraId="6EE69790" w14:textId="77777777" w:rsidR="00823FEA" w:rsidRDefault="00823FEA" w:rsidP="006E07DC">
      <w:pPr>
        <w:rPr>
          <w:lang w:val="en-US"/>
        </w:rPr>
      </w:pPr>
    </w:p>
    <w:p w14:paraId="7C23D700" w14:textId="54E0E137" w:rsidR="001B7CF5" w:rsidRDefault="001B7CF5" w:rsidP="001B7CF5">
      <w:pPr>
        <w:pStyle w:val="Heading1"/>
        <w:ind w:left="720"/>
        <w:rPr>
          <w:lang w:val="en-US"/>
        </w:rPr>
      </w:pPr>
    </w:p>
    <w:p w14:paraId="41AD8FEF" w14:textId="6739131D" w:rsidR="009154C3" w:rsidRDefault="00093BA0" w:rsidP="00093BA0">
      <w:pPr>
        <w:pStyle w:val="Heading1"/>
        <w:numPr>
          <w:ilvl w:val="0"/>
          <w:numId w:val="38"/>
        </w:numPr>
        <w:rPr>
          <w:lang w:val="en-US"/>
        </w:rPr>
      </w:pPr>
      <w:r>
        <w:rPr>
          <w:lang w:val="en-US"/>
        </w:rPr>
        <w:t>Idea</w:t>
      </w:r>
    </w:p>
    <w:p w14:paraId="7E56644B" w14:textId="09E0BDFB" w:rsidR="00093BA0" w:rsidRDefault="00093BA0" w:rsidP="00093BA0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 </w:t>
      </w:r>
      <w:proofErr w:type="gramStart"/>
      <w:r>
        <w:rPr>
          <w:sz w:val="24"/>
          <w:szCs w:val="24"/>
          <w:lang w:val="en-US"/>
        </w:rPr>
        <w:t>first</w:t>
      </w:r>
      <w:proofErr w:type="gramEnd"/>
      <w:r w:rsidR="00823FEA">
        <w:rPr>
          <w:sz w:val="24"/>
          <w:szCs w:val="24"/>
          <w:lang w:val="en-US"/>
        </w:rPr>
        <w:t xml:space="preserve"> we were very lost at what we </w:t>
      </w:r>
      <w:r w:rsidR="002E6605">
        <w:rPr>
          <w:sz w:val="24"/>
          <w:szCs w:val="24"/>
          <w:lang w:val="en-US"/>
        </w:rPr>
        <w:t>wanted</w:t>
      </w:r>
      <w:r w:rsidR="00823FEA">
        <w:rPr>
          <w:sz w:val="24"/>
          <w:szCs w:val="24"/>
          <w:lang w:val="en-US"/>
        </w:rPr>
        <w:t xml:space="preserve"> to do. We thought that the topic of the project was very</w:t>
      </w:r>
      <w:r w:rsidR="00711151">
        <w:rPr>
          <w:sz w:val="24"/>
          <w:szCs w:val="24"/>
          <w:lang w:val="en-US"/>
        </w:rPr>
        <w:t xml:space="preserve"> confusing and unspecified</w:t>
      </w:r>
      <w:r w:rsidR="00823FEA">
        <w:rPr>
          <w:sz w:val="24"/>
          <w:szCs w:val="24"/>
          <w:lang w:val="en-US"/>
        </w:rPr>
        <w:t>.</w:t>
      </w:r>
      <w:r w:rsidR="00115749">
        <w:rPr>
          <w:sz w:val="24"/>
          <w:szCs w:val="24"/>
          <w:lang w:val="en-US"/>
        </w:rPr>
        <w:t xml:space="preserve"> </w:t>
      </w:r>
      <w:r w:rsidR="00823FEA">
        <w:rPr>
          <w:sz w:val="24"/>
          <w:szCs w:val="24"/>
          <w:lang w:val="en-US"/>
        </w:rPr>
        <w:t>It took us</w:t>
      </w:r>
      <w:r w:rsidR="00C904AC">
        <w:rPr>
          <w:sz w:val="24"/>
          <w:szCs w:val="24"/>
          <w:lang w:val="en-US"/>
        </w:rPr>
        <w:t xml:space="preserve"> a few</w:t>
      </w:r>
      <w:r w:rsidR="00823FEA">
        <w:rPr>
          <w:sz w:val="24"/>
          <w:szCs w:val="24"/>
          <w:lang w:val="en-US"/>
        </w:rPr>
        <w:t xml:space="preserve"> days to find a topic on what we would base our project on. We knew </w:t>
      </w:r>
      <w:proofErr w:type="gramStart"/>
      <w:r w:rsidR="00823FEA">
        <w:rPr>
          <w:sz w:val="24"/>
          <w:szCs w:val="24"/>
          <w:lang w:val="en-US"/>
        </w:rPr>
        <w:t>It</w:t>
      </w:r>
      <w:proofErr w:type="gramEnd"/>
      <w:r w:rsidR="00823FEA">
        <w:rPr>
          <w:sz w:val="24"/>
          <w:szCs w:val="24"/>
          <w:lang w:val="en-US"/>
        </w:rPr>
        <w:t xml:space="preserve"> wasn’t one of the most original one</w:t>
      </w:r>
      <w:r w:rsidR="000947E1">
        <w:rPr>
          <w:sz w:val="24"/>
          <w:szCs w:val="24"/>
          <w:lang w:val="en-US"/>
        </w:rPr>
        <w:t xml:space="preserve">s, but we knew if we took more time we would </w:t>
      </w:r>
      <w:r w:rsidR="00B4260C">
        <w:rPr>
          <w:sz w:val="24"/>
          <w:szCs w:val="24"/>
          <w:lang w:val="en-US"/>
        </w:rPr>
        <w:t>not make it in time for the project.</w:t>
      </w:r>
      <w:r w:rsidR="00823FEA">
        <w:rPr>
          <w:sz w:val="24"/>
          <w:szCs w:val="24"/>
          <w:lang w:val="en-US"/>
        </w:rPr>
        <w:t xml:space="preserve"> </w:t>
      </w:r>
    </w:p>
    <w:p w14:paraId="18680184" w14:textId="77777777" w:rsidR="00795A63" w:rsidRDefault="00795A63" w:rsidP="00093BA0">
      <w:pPr>
        <w:ind w:left="720"/>
        <w:rPr>
          <w:sz w:val="24"/>
          <w:szCs w:val="24"/>
          <w:lang w:val="en-US"/>
        </w:rPr>
      </w:pPr>
    </w:p>
    <w:p w14:paraId="7D493AD3" w14:textId="7CA74B34" w:rsidR="00795A63" w:rsidRPr="00115749" w:rsidRDefault="00795A63" w:rsidP="00795A63">
      <w:pPr>
        <w:pStyle w:val="Heading1"/>
        <w:numPr>
          <w:ilvl w:val="0"/>
          <w:numId w:val="38"/>
        </w:numPr>
        <w:rPr>
          <w:sz w:val="24"/>
          <w:szCs w:val="24"/>
          <w:lang w:val="en-US"/>
        </w:rPr>
      </w:pPr>
      <w:r>
        <w:rPr>
          <w:lang w:val="en-US"/>
        </w:rPr>
        <w:t>Workflow</w:t>
      </w:r>
    </w:p>
    <w:p w14:paraId="690EF13A" w14:textId="295E6CB5" w:rsidR="00795A63" w:rsidRPr="00115749" w:rsidRDefault="00B778A2" w:rsidP="00093BA0">
      <w:pPr>
        <w:ind w:left="720"/>
        <w:rPr>
          <w:sz w:val="24"/>
          <w:szCs w:val="24"/>
          <w:lang w:val="en-US"/>
        </w:rPr>
      </w:pPr>
      <w:r w:rsidRPr="00115749">
        <w:rPr>
          <w:sz w:val="24"/>
          <w:szCs w:val="24"/>
          <w:lang w:val="en-US"/>
        </w:rPr>
        <w:t>As for the working progress- It went smoothly, without major problems. Even though we had some disagreements during our work regarding colors and style, we knew what we were trying to do in the long run.</w:t>
      </w:r>
    </w:p>
    <w:p w14:paraId="14F151FA" w14:textId="57FD4A35" w:rsidR="00EC3D1E" w:rsidRPr="00115749" w:rsidRDefault="00EC3D1E" w:rsidP="00EC3D1E">
      <w:pPr>
        <w:pStyle w:val="Heading1"/>
        <w:numPr>
          <w:ilvl w:val="0"/>
          <w:numId w:val="38"/>
        </w:numPr>
        <w:rPr>
          <w:sz w:val="24"/>
          <w:szCs w:val="24"/>
          <w:lang w:val="en-US"/>
        </w:rPr>
      </w:pPr>
      <w:r>
        <w:rPr>
          <w:lang w:val="en-US"/>
        </w:rPr>
        <w:t>CONCLUSION</w:t>
      </w:r>
    </w:p>
    <w:p w14:paraId="03781AA5" w14:textId="250420AA" w:rsidR="00EC3D1E" w:rsidRPr="00115749" w:rsidRDefault="00EC3D1E" w:rsidP="00EC3D1E">
      <w:pPr>
        <w:ind w:left="720"/>
        <w:rPr>
          <w:sz w:val="24"/>
          <w:szCs w:val="24"/>
          <w:lang w:val="en-US"/>
        </w:rPr>
      </w:pPr>
      <w:r w:rsidRPr="00115749">
        <w:rPr>
          <w:sz w:val="24"/>
          <w:szCs w:val="24"/>
          <w:lang w:val="en-US"/>
        </w:rPr>
        <w:t>We knew that we could do much more with our project, but we were satisfied with our results. We learned a lot about new technologies and instruments</w:t>
      </w:r>
      <w:r w:rsidR="00B778A2" w:rsidRPr="00115749">
        <w:rPr>
          <w:sz w:val="24"/>
          <w:szCs w:val="24"/>
          <w:lang w:val="en-US"/>
        </w:rPr>
        <w:t>, especially JavaScript, as this is our first project where we could utilize it.</w:t>
      </w:r>
      <w:r w:rsidRPr="00115749">
        <w:rPr>
          <w:sz w:val="24"/>
          <w:szCs w:val="24"/>
          <w:lang w:val="en-US"/>
        </w:rPr>
        <w:t xml:space="preserve"> Our work was found quite enjoyable and we also learned a lot about teamwork</w:t>
      </w:r>
      <w:r w:rsidR="00993760" w:rsidRPr="00115749">
        <w:rPr>
          <w:sz w:val="24"/>
          <w:szCs w:val="24"/>
          <w:lang w:val="en-US"/>
        </w:rPr>
        <w:t>, time and repository management</w:t>
      </w:r>
      <w:r w:rsidRPr="00115749">
        <w:rPr>
          <w:sz w:val="24"/>
          <w:szCs w:val="24"/>
          <w:lang w:val="en-US"/>
        </w:rPr>
        <w:t>.</w:t>
      </w:r>
    </w:p>
    <w:p w14:paraId="04F1246D" w14:textId="28CB9447" w:rsidR="00EC3D1E" w:rsidRPr="00823FEA" w:rsidRDefault="009617DB" w:rsidP="00EC3D1E">
      <w:pPr>
        <w:pStyle w:val="Heading1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97664" behindDoc="1" locked="0" layoutInCell="1" allowOverlap="1" wp14:anchorId="2D607210" wp14:editId="6003E799">
            <wp:simplePos x="0" y="0"/>
            <wp:positionH relativeFrom="margin">
              <wp:align>center</wp:align>
            </wp:positionH>
            <wp:positionV relativeFrom="paragraph">
              <wp:posOffset>-90805</wp:posOffset>
            </wp:positionV>
            <wp:extent cx="3334385" cy="3124200"/>
            <wp:effectExtent l="0" t="0" r="0" b="0"/>
            <wp:wrapTight wrapText="bothSides">
              <wp:wrapPolygon edited="0">
                <wp:start x="10366" y="2371"/>
                <wp:lineTo x="9255" y="4741"/>
                <wp:lineTo x="8021" y="6849"/>
                <wp:lineTo x="5677" y="7112"/>
                <wp:lineTo x="4443" y="7771"/>
                <wp:lineTo x="4443" y="8956"/>
                <wp:lineTo x="2221" y="12907"/>
                <wp:lineTo x="2592" y="13039"/>
                <wp:lineTo x="10736" y="13171"/>
                <wp:lineTo x="3332" y="13698"/>
                <wp:lineTo x="2221" y="13961"/>
                <wp:lineTo x="2345" y="15278"/>
                <wp:lineTo x="2838" y="15937"/>
                <wp:lineTo x="18881" y="15937"/>
                <wp:lineTo x="19004" y="14356"/>
                <wp:lineTo x="16783" y="13698"/>
                <wp:lineTo x="10736" y="13171"/>
                <wp:lineTo x="17894" y="13171"/>
                <wp:lineTo x="19004" y="12907"/>
                <wp:lineTo x="15549" y="6849"/>
                <wp:lineTo x="15672" y="6190"/>
                <wp:lineTo x="14562" y="5400"/>
                <wp:lineTo x="12217" y="4741"/>
                <wp:lineTo x="10983" y="2371"/>
                <wp:lineTo x="10366" y="2371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8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C577E" w14:textId="01016C9E" w:rsidR="006E07DC" w:rsidRDefault="006E07DC" w:rsidP="006E07DC">
      <w:pPr>
        <w:rPr>
          <w:lang w:val="en-US"/>
        </w:rPr>
      </w:pPr>
    </w:p>
    <w:p w14:paraId="096560A8" w14:textId="3D2DA9CE" w:rsidR="006E07DC" w:rsidRDefault="006E07DC" w:rsidP="006E07DC">
      <w:pPr>
        <w:rPr>
          <w:lang w:val="en-US"/>
        </w:rPr>
      </w:pPr>
    </w:p>
    <w:p w14:paraId="44523DEB" w14:textId="2407F8DA" w:rsidR="00C11A35" w:rsidRPr="00C11A35" w:rsidRDefault="00C11A35" w:rsidP="00795A63">
      <w:pPr>
        <w:rPr>
          <w:lang w:val="en-US"/>
        </w:rPr>
      </w:pPr>
    </w:p>
    <w:sectPr w:rsidR="00C11A35" w:rsidRPr="00C11A35" w:rsidSect="00A047D1">
      <w:footerReference w:type="default" r:id="rId25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D8000" w14:textId="77777777" w:rsidR="004909FD" w:rsidRDefault="004909FD">
      <w:pPr>
        <w:spacing w:after="0" w:line="240" w:lineRule="auto"/>
      </w:pPr>
      <w:r>
        <w:separator/>
      </w:r>
    </w:p>
  </w:endnote>
  <w:endnote w:type="continuationSeparator" w:id="0">
    <w:p w14:paraId="246DB5DB" w14:textId="77777777" w:rsidR="004909FD" w:rsidRDefault="00490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C1F5" w14:textId="77777777" w:rsidR="000F4EF2" w:rsidRDefault="00FE5B2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42E790" wp14:editId="58BA31E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Текстово 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98E79" w14:textId="77777777" w:rsidR="000F4EF2" w:rsidRDefault="000F4EF2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2342E790"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28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" filled="f" stroked="f">
              <v:textbox style="mso-fit-shape-to-text:t" inset=",0,,0">
                <w:txbxContent>
                  <w:p w14:paraId="59598E79" w14:textId="77777777" w:rsidR="000F4EF2" w:rsidRDefault="000F4EF2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A18C29A" wp14:editId="22EE98C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8649970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E5848" w14:textId="77777777" w:rsidR="000F4EF2" w:rsidRDefault="00FE5B21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1117A8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18C29A" id="Текстово поле 6" o:spid="_x0000_s1029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" filled="f" stroked="f">
              <v:textbox style="layout-flow:vertical">
                <w:txbxContent>
                  <w:p w14:paraId="452E5848" w14:textId="77777777" w:rsidR="000F4EF2" w:rsidRDefault="00FE5B21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1117A8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2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684730" wp14:editId="597FD30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авоъгъл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3F8CE23" id="Правоъгъл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H4+KshVAgAAWwQAAA4AAAAAAAAAAAAAAAAALgIAAGRycy9lMm9Eb2MueG1sUEsBAi0A&#10;FAAGAAgAAAAhACEu3TrdAAAABwEAAA8AAAAAAAAAAAAAAAAArwQAAGRycy9kb3ducmV2LnhtbFBL&#10;BQYAAAAABAAEAPMAAAC5BQAAAAA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D09907" wp14:editId="388B6C5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708660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авоъгъл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31FCF229" id="Правоъгъл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C76A44" wp14:editId="1844A2C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6675120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авоъгъл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3C444E6C" id="Правоъгъл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" fillcolor="#505046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55121" w14:textId="77777777" w:rsidR="004909FD" w:rsidRDefault="004909FD">
      <w:pPr>
        <w:spacing w:after="0" w:line="240" w:lineRule="auto"/>
      </w:pPr>
      <w:r>
        <w:separator/>
      </w:r>
    </w:p>
  </w:footnote>
  <w:footnote w:type="continuationSeparator" w:id="0">
    <w:p w14:paraId="7CBE40A5" w14:textId="77777777" w:rsidR="004909FD" w:rsidRDefault="004909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11AA0"/>
    <w:multiLevelType w:val="hybridMultilevel"/>
    <w:tmpl w:val="623A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60E9D"/>
    <w:multiLevelType w:val="hybridMultilevel"/>
    <w:tmpl w:val="C5FE2D58"/>
    <w:lvl w:ilvl="0" w:tplc="07E898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606FE"/>
    <w:multiLevelType w:val="hybridMultilevel"/>
    <w:tmpl w:val="BA04C94A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4" w15:restartNumberingAfterBreak="0">
    <w:nsid w:val="0BA6228B"/>
    <w:multiLevelType w:val="hybridMultilevel"/>
    <w:tmpl w:val="B636E4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C194E37"/>
    <w:multiLevelType w:val="hybridMultilevel"/>
    <w:tmpl w:val="B2C001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B4C78"/>
    <w:multiLevelType w:val="hybridMultilevel"/>
    <w:tmpl w:val="AFC6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63322E"/>
    <w:multiLevelType w:val="hybridMultilevel"/>
    <w:tmpl w:val="BBC62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5F7487"/>
    <w:multiLevelType w:val="hybridMultilevel"/>
    <w:tmpl w:val="5810C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FCA625B"/>
    <w:multiLevelType w:val="hybridMultilevel"/>
    <w:tmpl w:val="06BA693C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108866AF"/>
    <w:multiLevelType w:val="hybridMultilevel"/>
    <w:tmpl w:val="DD9E8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4539BB"/>
    <w:multiLevelType w:val="hybridMultilevel"/>
    <w:tmpl w:val="11B4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FC4E33"/>
    <w:multiLevelType w:val="hybridMultilevel"/>
    <w:tmpl w:val="F4B0C054"/>
    <w:lvl w:ilvl="0" w:tplc="04020005">
      <w:start w:val="1"/>
      <w:numFmt w:val="bullet"/>
      <w:pStyle w:val="TOC3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3" w15:restartNumberingAfterBreak="0">
    <w:nsid w:val="27116295"/>
    <w:multiLevelType w:val="hybridMultilevel"/>
    <w:tmpl w:val="89EA49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75D62D0"/>
    <w:multiLevelType w:val="hybridMultilevel"/>
    <w:tmpl w:val="293AF574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5" w15:restartNumberingAfterBreak="0">
    <w:nsid w:val="28021DBE"/>
    <w:multiLevelType w:val="hybridMultilevel"/>
    <w:tmpl w:val="4EF8EE64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6" w15:restartNumberingAfterBreak="0">
    <w:nsid w:val="2A442692"/>
    <w:multiLevelType w:val="hybridMultilevel"/>
    <w:tmpl w:val="C530462E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7" w15:restartNumberingAfterBreak="0">
    <w:nsid w:val="2DFF4ED3"/>
    <w:multiLevelType w:val="hybridMultilevel"/>
    <w:tmpl w:val="4A46D9E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2F093928"/>
    <w:multiLevelType w:val="hybridMultilevel"/>
    <w:tmpl w:val="5A586A26"/>
    <w:lvl w:ilvl="0" w:tplc="040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05F33"/>
    <w:multiLevelType w:val="hybridMultilevel"/>
    <w:tmpl w:val="02803B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32256BFC"/>
    <w:multiLevelType w:val="hybridMultilevel"/>
    <w:tmpl w:val="FEE8946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1" w15:restartNumberingAfterBreak="0">
    <w:nsid w:val="36616268"/>
    <w:multiLevelType w:val="hybridMultilevel"/>
    <w:tmpl w:val="F66AC760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796011"/>
    <w:multiLevelType w:val="hybridMultilevel"/>
    <w:tmpl w:val="4C860032"/>
    <w:lvl w:ilvl="0" w:tplc="2264E01E">
      <w:start w:val="1"/>
      <w:numFmt w:val="decimal"/>
      <w:lvlText w:val="%1."/>
      <w:lvlJc w:val="left"/>
      <w:pPr>
        <w:ind w:left="81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 w15:restartNumberingAfterBreak="0">
    <w:nsid w:val="39CF0012"/>
    <w:multiLevelType w:val="hybridMultilevel"/>
    <w:tmpl w:val="E25A251A"/>
    <w:lvl w:ilvl="0" w:tplc="0402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4" w15:restartNumberingAfterBreak="0">
    <w:nsid w:val="4290498C"/>
    <w:multiLevelType w:val="hybridMultilevel"/>
    <w:tmpl w:val="7F36BC64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B42CC7"/>
    <w:multiLevelType w:val="hybridMultilevel"/>
    <w:tmpl w:val="2AD47058"/>
    <w:lvl w:ilvl="0" w:tplc="0402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26" w15:restartNumberingAfterBreak="0">
    <w:nsid w:val="46F31740"/>
    <w:multiLevelType w:val="hybridMultilevel"/>
    <w:tmpl w:val="4CCEFC28"/>
    <w:lvl w:ilvl="0" w:tplc="112C1B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70D34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A418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BEFB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C844E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AA50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16C9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DE8C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00C4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4A7B160A"/>
    <w:multiLevelType w:val="hybridMultilevel"/>
    <w:tmpl w:val="490EEB40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8" w15:restartNumberingAfterBreak="0">
    <w:nsid w:val="4B84442E"/>
    <w:multiLevelType w:val="hybridMultilevel"/>
    <w:tmpl w:val="CFF8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0F37A2"/>
    <w:multiLevelType w:val="hybridMultilevel"/>
    <w:tmpl w:val="DC9CEBD2"/>
    <w:lvl w:ilvl="0" w:tplc="0402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0" w15:restartNumberingAfterBreak="0">
    <w:nsid w:val="4F140B0D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31" w15:restartNumberingAfterBreak="0">
    <w:nsid w:val="4F4B45D6"/>
    <w:multiLevelType w:val="hybridMultilevel"/>
    <w:tmpl w:val="0C685BAA"/>
    <w:lvl w:ilvl="0" w:tplc="45B0C52E">
      <w:start w:val="4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455E20"/>
    <w:multiLevelType w:val="hybridMultilevel"/>
    <w:tmpl w:val="59E4D44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A43117"/>
    <w:multiLevelType w:val="hybridMultilevel"/>
    <w:tmpl w:val="9F82DD2C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0D6C18"/>
    <w:multiLevelType w:val="hybridMultilevel"/>
    <w:tmpl w:val="2AECEA48"/>
    <w:lvl w:ilvl="0" w:tplc="0402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5" w15:restartNumberingAfterBreak="0">
    <w:nsid w:val="5E9B191D"/>
    <w:multiLevelType w:val="hybridMultilevel"/>
    <w:tmpl w:val="370C356C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871972"/>
    <w:multiLevelType w:val="hybridMultilevel"/>
    <w:tmpl w:val="CE8686E0"/>
    <w:lvl w:ilvl="0" w:tplc="7E7492C2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9704E46"/>
    <w:multiLevelType w:val="hybridMultilevel"/>
    <w:tmpl w:val="4FFA9FD0"/>
    <w:lvl w:ilvl="0" w:tplc="0402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38" w15:restartNumberingAfterBreak="0">
    <w:nsid w:val="6ABD3413"/>
    <w:multiLevelType w:val="hybridMultilevel"/>
    <w:tmpl w:val="13E8EC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C792D98"/>
    <w:multiLevelType w:val="hybridMultilevel"/>
    <w:tmpl w:val="BC3005C8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0" w15:restartNumberingAfterBreak="0">
    <w:nsid w:val="77D33521"/>
    <w:multiLevelType w:val="hybridMultilevel"/>
    <w:tmpl w:val="E52A42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86E6102"/>
    <w:multiLevelType w:val="hybridMultilevel"/>
    <w:tmpl w:val="8D964C0E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2" w15:restartNumberingAfterBreak="0">
    <w:nsid w:val="78744FA3"/>
    <w:multiLevelType w:val="hybridMultilevel"/>
    <w:tmpl w:val="C3169F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3" w15:restartNumberingAfterBreak="0">
    <w:nsid w:val="7D5E46DD"/>
    <w:multiLevelType w:val="hybridMultilevel"/>
    <w:tmpl w:val="5F28F006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4" w15:restartNumberingAfterBreak="0">
    <w:nsid w:val="7FF24527"/>
    <w:multiLevelType w:val="hybridMultilevel"/>
    <w:tmpl w:val="3D566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0"/>
  </w:num>
  <w:num w:numId="3">
    <w:abstractNumId w:val="0"/>
  </w:num>
  <w:num w:numId="4">
    <w:abstractNumId w:val="20"/>
  </w:num>
  <w:num w:numId="5">
    <w:abstractNumId w:val="27"/>
  </w:num>
  <w:num w:numId="6">
    <w:abstractNumId w:val="43"/>
  </w:num>
  <w:num w:numId="7">
    <w:abstractNumId w:val="42"/>
  </w:num>
  <w:num w:numId="8">
    <w:abstractNumId w:val="3"/>
  </w:num>
  <w:num w:numId="9">
    <w:abstractNumId w:val="15"/>
  </w:num>
  <w:num w:numId="10">
    <w:abstractNumId w:val="13"/>
  </w:num>
  <w:num w:numId="11">
    <w:abstractNumId w:val="38"/>
  </w:num>
  <w:num w:numId="12">
    <w:abstractNumId w:val="4"/>
  </w:num>
  <w:num w:numId="13">
    <w:abstractNumId w:val="19"/>
  </w:num>
  <w:num w:numId="14">
    <w:abstractNumId w:val="6"/>
  </w:num>
  <w:num w:numId="15">
    <w:abstractNumId w:val="9"/>
  </w:num>
  <w:num w:numId="16">
    <w:abstractNumId w:val="11"/>
  </w:num>
  <w:num w:numId="17">
    <w:abstractNumId w:val="40"/>
  </w:num>
  <w:num w:numId="18">
    <w:abstractNumId w:val="41"/>
  </w:num>
  <w:num w:numId="19">
    <w:abstractNumId w:val="16"/>
  </w:num>
  <w:num w:numId="20">
    <w:abstractNumId w:val="14"/>
  </w:num>
  <w:num w:numId="21">
    <w:abstractNumId w:val="39"/>
  </w:num>
  <w:num w:numId="22">
    <w:abstractNumId w:val="2"/>
  </w:num>
  <w:num w:numId="23">
    <w:abstractNumId w:val="7"/>
  </w:num>
  <w:num w:numId="24">
    <w:abstractNumId w:val="1"/>
  </w:num>
  <w:num w:numId="25">
    <w:abstractNumId w:val="28"/>
  </w:num>
  <w:num w:numId="26">
    <w:abstractNumId w:val="26"/>
  </w:num>
  <w:num w:numId="27">
    <w:abstractNumId w:val="44"/>
  </w:num>
  <w:num w:numId="28">
    <w:abstractNumId w:val="32"/>
  </w:num>
  <w:num w:numId="29">
    <w:abstractNumId w:val="22"/>
  </w:num>
  <w:num w:numId="30">
    <w:abstractNumId w:val="8"/>
  </w:num>
  <w:num w:numId="31">
    <w:abstractNumId w:val="17"/>
  </w:num>
  <w:num w:numId="32">
    <w:abstractNumId w:val="33"/>
  </w:num>
  <w:num w:numId="33">
    <w:abstractNumId w:val="35"/>
  </w:num>
  <w:num w:numId="34">
    <w:abstractNumId w:val="24"/>
  </w:num>
  <w:num w:numId="35">
    <w:abstractNumId w:val="36"/>
  </w:num>
  <w:num w:numId="36">
    <w:abstractNumId w:val="21"/>
  </w:num>
  <w:num w:numId="37">
    <w:abstractNumId w:val="12"/>
  </w:num>
  <w:num w:numId="38">
    <w:abstractNumId w:val="31"/>
  </w:num>
  <w:num w:numId="39">
    <w:abstractNumId w:val="18"/>
  </w:num>
  <w:num w:numId="40">
    <w:abstractNumId w:val="25"/>
  </w:num>
  <w:num w:numId="41">
    <w:abstractNumId w:val="5"/>
  </w:num>
  <w:num w:numId="42">
    <w:abstractNumId w:val="37"/>
  </w:num>
  <w:num w:numId="43">
    <w:abstractNumId w:val="29"/>
  </w:num>
  <w:num w:numId="44">
    <w:abstractNumId w:val="23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66F"/>
    <w:rsid w:val="00017CC8"/>
    <w:rsid w:val="0007327F"/>
    <w:rsid w:val="00093BA0"/>
    <w:rsid w:val="000947E1"/>
    <w:rsid w:val="000B1366"/>
    <w:rsid w:val="000B571B"/>
    <w:rsid w:val="000B701B"/>
    <w:rsid w:val="000F4EF2"/>
    <w:rsid w:val="001117A8"/>
    <w:rsid w:val="00115749"/>
    <w:rsid w:val="001B7CF5"/>
    <w:rsid w:val="001C0287"/>
    <w:rsid w:val="001C3EB5"/>
    <w:rsid w:val="001F61A9"/>
    <w:rsid w:val="0020457C"/>
    <w:rsid w:val="002069C9"/>
    <w:rsid w:val="002136A5"/>
    <w:rsid w:val="0023389A"/>
    <w:rsid w:val="00246D13"/>
    <w:rsid w:val="002535A5"/>
    <w:rsid w:val="0027237E"/>
    <w:rsid w:val="00291445"/>
    <w:rsid w:val="00293FE2"/>
    <w:rsid w:val="00297269"/>
    <w:rsid w:val="002C42FE"/>
    <w:rsid w:val="002C4D76"/>
    <w:rsid w:val="002D0843"/>
    <w:rsid w:val="002E2657"/>
    <w:rsid w:val="002E6605"/>
    <w:rsid w:val="002F387B"/>
    <w:rsid w:val="00304B5B"/>
    <w:rsid w:val="0033381F"/>
    <w:rsid w:val="003805E1"/>
    <w:rsid w:val="00393F24"/>
    <w:rsid w:val="003C30E0"/>
    <w:rsid w:val="003E3D20"/>
    <w:rsid w:val="003F60B6"/>
    <w:rsid w:val="0040715A"/>
    <w:rsid w:val="00423BA8"/>
    <w:rsid w:val="00460BE6"/>
    <w:rsid w:val="004716C0"/>
    <w:rsid w:val="004909FD"/>
    <w:rsid w:val="004969BD"/>
    <w:rsid w:val="004B259E"/>
    <w:rsid w:val="004E3936"/>
    <w:rsid w:val="00507413"/>
    <w:rsid w:val="00511387"/>
    <w:rsid w:val="005162A4"/>
    <w:rsid w:val="005378A4"/>
    <w:rsid w:val="00544AB1"/>
    <w:rsid w:val="00552B03"/>
    <w:rsid w:val="00575AAE"/>
    <w:rsid w:val="005905C7"/>
    <w:rsid w:val="005A700F"/>
    <w:rsid w:val="0061558A"/>
    <w:rsid w:val="00630446"/>
    <w:rsid w:val="00645C3D"/>
    <w:rsid w:val="0066066F"/>
    <w:rsid w:val="00667A3D"/>
    <w:rsid w:val="006A355A"/>
    <w:rsid w:val="006A640E"/>
    <w:rsid w:val="006A7B04"/>
    <w:rsid w:val="006B6833"/>
    <w:rsid w:val="006D4063"/>
    <w:rsid w:val="006E07DC"/>
    <w:rsid w:val="00710A9E"/>
    <w:rsid w:val="00711151"/>
    <w:rsid w:val="0072218A"/>
    <w:rsid w:val="00726B74"/>
    <w:rsid w:val="007270BF"/>
    <w:rsid w:val="00772792"/>
    <w:rsid w:val="00786D59"/>
    <w:rsid w:val="00795A63"/>
    <w:rsid w:val="007A40DB"/>
    <w:rsid w:val="007E6627"/>
    <w:rsid w:val="0082362A"/>
    <w:rsid w:val="00823FEA"/>
    <w:rsid w:val="00830259"/>
    <w:rsid w:val="008417E6"/>
    <w:rsid w:val="00841A10"/>
    <w:rsid w:val="00843C86"/>
    <w:rsid w:val="00844E5D"/>
    <w:rsid w:val="0089056F"/>
    <w:rsid w:val="008B6B32"/>
    <w:rsid w:val="008E4DA4"/>
    <w:rsid w:val="008E735D"/>
    <w:rsid w:val="00902C49"/>
    <w:rsid w:val="009154C3"/>
    <w:rsid w:val="0093607B"/>
    <w:rsid w:val="009617DB"/>
    <w:rsid w:val="00981F6E"/>
    <w:rsid w:val="00993760"/>
    <w:rsid w:val="009D6BFF"/>
    <w:rsid w:val="009E3291"/>
    <w:rsid w:val="009F2F78"/>
    <w:rsid w:val="00A02893"/>
    <w:rsid w:val="00A047D1"/>
    <w:rsid w:val="00A26D68"/>
    <w:rsid w:val="00A6663A"/>
    <w:rsid w:val="00A66C76"/>
    <w:rsid w:val="00A758E7"/>
    <w:rsid w:val="00A759D1"/>
    <w:rsid w:val="00A86DDE"/>
    <w:rsid w:val="00AD3256"/>
    <w:rsid w:val="00B023C7"/>
    <w:rsid w:val="00B4260C"/>
    <w:rsid w:val="00B778A2"/>
    <w:rsid w:val="00B80A36"/>
    <w:rsid w:val="00B80A51"/>
    <w:rsid w:val="00B84452"/>
    <w:rsid w:val="00B874B4"/>
    <w:rsid w:val="00B97F38"/>
    <w:rsid w:val="00BA2AC5"/>
    <w:rsid w:val="00BE07FF"/>
    <w:rsid w:val="00C11A35"/>
    <w:rsid w:val="00C2052A"/>
    <w:rsid w:val="00C6155D"/>
    <w:rsid w:val="00C904AC"/>
    <w:rsid w:val="00C96E5B"/>
    <w:rsid w:val="00CB2CEF"/>
    <w:rsid w:val="00CC4979"/>
    <w:rsid w:val="00D12E6C"/>
    <w:rsid w:val="00D15180"/>
    <w:rsid w:val="00D65014"/>
    <w:rsid w:val="00DA66C2"/>
    <w:rsid w:val="00DE6D87"/>
    <w:rsid w:val="00E56546"/>
    <w:rsid w:val="00E70BBF"/>
    <w:rsid w:val="00EA7063"/>
    <w:rsid w:val="00EB7CD1"/>
    <w:rsid w:val="00EC3D1E"/>
    <w:rsid w:val="00F132B7"/>
    <w:rsid w:val="00F270DE"/>
    <w:rsid w:val="00F43966"/>
    <w:rsid w:val="00F5392D"/>
    <w:rsid w:val="00F57EEB"/>
    <w:rsid w:val="00F82630"/>
    <w:rsid w:val="00FC1419"/>
    <w:rsid w:val="00FC2706"/>
    <w:rsid w:val="00FC6E59"/>
    <w:rsid w:val="00FE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90964B"/>
  <w15:docId w15:val="{B8B8D563-1D86-47DA-9D1A-E1970E7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E84C2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505046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E84C2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B4341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505046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B43412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E84C2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505046" w:themeColor="text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iCs/>
      <w:color w:val="E84C2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4341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505046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B43412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E84C22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505046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505046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E84C22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E84C22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505046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E84C22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505046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FBD47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FBD47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78230C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40715A"/>
    <w:pPr>
      <w:tabs>
        <w:tab w:val="left" w:pos="440"/>
        <w:tab w:val="right" w:leader="dot" w:pos="10070"/>
      </w:tabs>
      <w:spacing w:after="100"/>
    </w:pPr>
    <w:rPr>
      <w:rFonts w:asciiTheme="majorHAnsi" w:hAnsiTheme="majorHAnsi"/>
      <w:noProof/>
      <w:color w:val="E84C22" w:themeColor="accent1"/>
      <w:lang w:val="en-US"/>
    </w:rPr>
  </w:style>
  <w:style w:type="character" w:styleId="Hyperlink">
    <w:name w:val="Hyperlink"/>
    <w:basedOn w:val="DefaultParagraphFont"/>
    <w:uiPriority w:val="99"/>
    <w:unhideWhenUsed/>
    <w:rsid w:val="00830259"/>
    <w:rPr>
      <w:color w:val="CC99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7F38"/>
    <w:pPr>
      <w:spacing w:after="100"/>
      <w:ind w:left="2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5B21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40715A"/>
    <w:pPr>
      <w:numPr>
        <w:numId w:val="37"/>
      </w:numPr>
      <w:tabs>
        <w:tab w:val="left" w:pos="880"/>
        <w:tab w:val="right" w:leader="dot" w:pos="10070"/>
      </w:tabs>
      <w:spacing w:after="100"/>
    </w:pPr>
  </w:style>
  <w:style w:type="table" w:styleId="TableGrid">
    <w:name w:val="Table Grid"/>
    <w:basedOn w:val="TableNormal"/>
    <w:uiPriority w:val="59"/>
    <w:rsid w:val="006B6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6B68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1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BD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BD47" w:themeFill="accent2"/>
      </w:tcPr>
    </w:tblStylePr>
    <w:tblStylePr w:type="band1Vert">
      <w:tblPr/>
      <w:tcPr>
        <w:shd w:val="clear" w:color="auto" w:fill="FFE4B5" w:themeFill="accent2" w:themeFillTint="66"/>
      </w:tcPr>
    </w:tblStylePr>
    <w:tblStylePr w:type="band1Horz">
      <w:tblPr/>
      <w:tcPr>
        <w:shd w:val="clear" w:color="auto" w:fill="FFE4B5" w:themeFill="accent2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5392D"/>
    <w:rPr>
      <w:color w:val="666699" w:themeColor="followedHyperlink"/>
      <w:u w:val="single"/>
    </w:rPr>
  </w:style>
  <w:style w:type="table" w:styleId="LightList">
    <w:name w:val="Light List"/>
    <w:basedOn w:val="TableNormal"/>
    <w:uiPriority w:val="61"/>
    <w:rsid w:val="00BA2AC5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PlainTable1">
    <w:name w:val="Plain Table 1"/>
    <w:basedOn w:val="TableNormal"/>
    <w:uiPriority w:val="41"/>
    <w:rsid w:val="00EA70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EA7063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90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9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2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3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mailto:PRDaylyanov20@codingburgas.bg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mailto:YSSTOYANOV20@codingburgas.bg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hyperlink" Target="mailto:KHDIMOV20@CODINGBURGAS.B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hyperlink" Target="mailto:dvfurnika20@codingburgas.b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&#1054;&#1090;&#1095;&#1077;&#1090;%20(&#1084;&#1086;&#1076;&#1077;&#1083;%20&#1057;&#1098;&#1097;&#1077;&#1089;&#1090;&#1074;&#1077;&#1085;&#108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Essential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BDFB54-E165-487E-84CA-7303CD988F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103E8C-1CEA-4E5C-84EC-F2DC7E6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C02564-B959-4AAA-9D39-C49DAE29D0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E0F150-DBA0-4C64-B65D-94C596BAD3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(модел Съществени)</Template>
  <TotalTime>19</TotalTime>
  <Pages>5</Pages>
  <Words>590</Words>
  <Characters>3365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fUSION</vt:lpstr>
      <vt:lpstr>fUSION</vt:lpstr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fUSION</dc:title>
  <dc:subject>ТЕСТ ПЛАН</dc:subject>
  <dc:creator>Vanina Teneva</dc:creator>
  <cp:lastModifiedBy>Йордан Стоянов</cp:lastModifiedBy>
  <cp:revision>6</cp:revision>
  <dcterms:created xsi:type="dcterms:W3CDTF">2022-03-19T19:26:00Z</dcterms:created>
  <dcterms:modified xsi:type="dcterms:W3CDTF">2022-03-20T09:56:00Z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